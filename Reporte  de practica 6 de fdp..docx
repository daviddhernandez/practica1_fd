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A972DD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72DD" w:rsidRDefault="00A972D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bookmarkStart w:id="0" w:name="_Hlk510986586"/>
          </w:p>
          <w:p w:rsidR="00A972DD" w:rsidRDefault="00A25BA3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72DD" w:rsidRDefault="00A972D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A972DD" w:rsidRDefault="00A972D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A972DD" w:rsidRDefault="00A25BA3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A972DD" w:rsidRDefault="00A972D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A972DD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72DD" w:rsidRDefault="00A972D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A972DD" w:rsidRDefault="00A25BA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A972DD" w:rsidRDefault="00A972D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72DD" w:rsidRDefault="00A972D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A972DD" w:rsidRDefault="00A25BA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A972DD" w:rsidRDefault="00A972DD">
      <w:pPr>
        <w:pStyle w:val="Standard"/>
      </w:pPr>
    </w:p>
    <w:p w:rsidR="00A972DD" w:rsidRDefault="00A972DD">
      <w:pPr>
        <w:pStyle w:val="Standard"/>
      </w:pPr>
    </w:p>
    <w:p w:rsidR="00A972DD" w:rsidRDefault="00A25BA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A972DD" w:rsidRDefault="00A25BA3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A972DD" w:rsidRDefault="00A972DD">
      <w:pPr>
        <w:pStyle w:val="Standard"/>
        <w:jc w:val="center"/>
      </w:pP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A972D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2DD" w:rsidRDefault="00A972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972DD" w:rsidRDefault="00A25B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2DD" w:rsidRDefault="00A972DD">
            <w:pPr>
              <w:pStyle w:val="TableContents"/>
              <w:ind w:left="629"/>
            </w:pPr>
          </w:p>
          <w:p w:rsidR="00A25BA3" w:rsidRDefault="00A25BA3">
            <w:pPr>
              <w:pStyle w:val="TableContents"/>
              <w:ind w:left="629"/>
            </w:pPr>
            <w:r>
              <w:t>CLAUDIA RODRIGUEZ ESPINO</w:t>
            </w:r>
          </w:p>
          <w:p w:rsidR="00A25BA3" w:rsidRDefault="00A25BA3">
            <w:pPr>
              <w:pStyle w:val="TableContents"/>
              <w:ind w:left="629"/>
            </w:pPr>
          </w:p>
          <w:p w:rsidR="00A25BA3" w:rsidRDefault="00A25BA3">
            <w:pPr>
              <w:pStyle w:val="TableContents"/>
              <w:ind w:left="629"/>
            </w:pPr>
          </w:p>
          <w:p w:rsidR="00A25BA3" w:rsidRDefault="00A25BA3">
            <w:pPr>
              <w:pStyle w:val="TableContents"/>
              <w:ind w:left="629"/>
            </w:pPr>
          </w:p>
          <w:p w:rsidR="00A25BA3" w:rsidRDefault="00A25BA3">
            <w:pPr>
              <w:pStyle w:val="TableContents"/>
              <w:ind w:left="629"/>
            </w:pPr>
          </w:p>
          <w:p w:rsidR="00A25BA3" w:rsidRDefault="00A25BA3">
            <w:pPr>
              <w:pStyle w:val="TableContents"/>
              <w:ind w:left="629"/>
            </w:pPr>
          </w:p>
        </w:tc>
      </w:tr>
      <w:tr w:rsidR="00A972DD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2DD" w:rsidRDefault="00A972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972DD" w:rsidRDefault="00A25B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2DD" w:rsidRDefault="00A972DD">
            <w:pPr>
              <w:pStyle w:val="TableContents"/>
              <w:ind w:left="629"/>
            </w:pPr>
          </w:p>
          <w:p w:rsidR="00A25BA3" w:rsidRDefault="00A25BA3" w:rsidP="00A25BA3">
            <w:pPr>
              <w:pStyle w:val="TableContents"/>
            </w:pPr>
            <w:r>
              <w:t xml:space="preserve">        FUNDAMENTOS DE  PROGRAMACION</w:t>
            </w:r>
          </w:p>
        </w:tc>
      </w:tr>
      <w:tr w:rsidR="00A972DD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2DD" w:rsidRDefault="00A972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972DD" w:rsidRDefault="00A25B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2DD" w:rsidRDefault="00A972DD">
            <w:pPr>
              <w:pStyle w:val="TableContents"/>
              <w:ind w:left="629"/>
            </w:pPr>
          </w:p>
          <w:p w:rsidR="00A25BA3" w:rsidRDefault="00A25BA3" w:rsidP="00A25BA3">
            <w:pPr>
              <w:pStyle w:val="TableContents"/>
            </w:pPr>
            <w:r>
              <w:t xml:space="preserve">                03</w:t>
            </w:r>
          </w:p>
        </w:tc>
      </w:tr>
      <w:tr w:rsidR="00A972DD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2DD" w:rsidRDefault="00A972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972DD" w:rsidRDefault="00A25B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r>
              <w:rPr>
                <w:rFonts w:ascii="Cambria" w:hAnsi="Cambria"/>
                <w:i/>
                <w:color w:val="000000"/>
                <w:sz w:val="30"/>
              </w:rPr>
              <w:t>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2DD" w:rsidRDefault="00A972DD">
            <w:pPr>
              <w:pStyle w:val="TableContents"/>
              <w:ind w:left="629"/>
            </w:pPr>
          </w:p>
          <w:p w:rsidR="00A25BA3" w:rsidRDefault="00A25BA3">
            <w:pPr>
              <w:pStyle w:val="TableContents"/>
              <w:ind w:left="629"/>
            </w:pPr>
            <w:r>
              <w:t>6   PSEUDOCODIGO</w:t>
            </w:r>
          </w:p>
          <w:p w:rsidR="00A25BA3" w:rsidRDefault="00A25BA3" w:rsidP="00A25BA3">
            <w:pPr>
              <w:pStyle w:val="TableContents"/>
            </w:pPr>
          </w:p>
        </w:tc>
      </w:tr>
      <w:tr w:rsidR="00A972DD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2DD" w:rsidRDefault="00A972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972DD" w:rsidRDefault="00A25B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2DD" w:rsidRDefault="00A972DD">
            <w:pPr>
              <w:pStyle w:val="TableContents"/>
              <w:ind w:left="629"/>
            </w:pPr>
          </w:p>
          <w:p w:rsidR="00A25BA3" w:rsidRDefault="00A25BA3">
            <w:pPr>
              <w:pStyle w:val="TableContents"/>
              <w:ind w:left="629"/>
            </w:pPr>
            <w:r>
              <w:t>BENITEZ  HERNANDEZ LEONARDO  DAVID</w:t>
            </w:r>
          </w:p>
        </w:tc>
      </w:tr>
      <w:tr w:rsidR="00A972DD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2DD" w:rsidRDefault="00A972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972DD" w:rsidRDefault="00A25B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2DD" w:rsidRDefault="00A972DD">
            <w:pPr>
              <w:pStyle w:val="TableContents"/>
              <w:ind w:left="629"/>
            </w:pPr>
          </w:p>
          <w:p w:rsidR="00A25BA3" w:rsidRDefault="00A25BA3">
            <w:pPr>
              <w:pStyle w:val="TableContents"/>
              <w:ind w:left="629"/>
            </w:pPr>
            <w:r>
              <w:t>2018-2</w:t>
            </w:r>
          </w:p>
        </w:tc>
      </w:tr>
      <w:tr w:rsidR="00A972DD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2DD" w:rsidRDefault="00A972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972DD" w:rsidRDefault="00A25BA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2DD" w:rsidRDefault="00A972DD">
            <w:pPr>
              <w:pStyle w:val="TableContents"/>
              <w:ind w:left="629"/>
            </w:pPr>
          </w:p>
          <w:p w:rsidR="00A25BA3" w:rsidRDefault="00A25BA3">
            <w:pPr>
              <w:pStyle w:val="TableContents"/>
              <w:ind w:left="629"/>
            </w:pPr>
            <w:r>
              <w:t>8-4-18</w:t>
            </w:r>
          </w:p>
        </w:tc>
      </w:tr>
      <w:tr w:rsidR="00A972DD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2DD" w:rsidRDefault="00A972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972DD" w:rsidRDefault="00A25BA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2DD" w:rsidRDefault="00A972DD">
            <w:pPr>
              <w:pStyle w:val="TableContents"/>
              <w:ind w:left="629"/>
            </w:pPr>
            <w:bookmarkStart w:id="1" w:name="_GoBack"/>
            <w:bookmarkEnd w:id="1"/>
          </w:p>
        </w:tc>
      </w:tr>
      <w:tr w:rsidR="00A972D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2DD" w:rsidRDefault="00A972D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2DD" w:rsidRDefault="00A972DD">
            <w:pPr>
              <w:pStyle w:val="TableContents"/>
              <w:ind w:left="629"/>
            </w:pPr>
          </w:p>
        </w:tc>
      </w:tr>
    </w:tbl>
    <w:p w:rsidR="00A972DD" w:rsidRDefault="00A972DD">
      <w:pPr>
        <w:pStyle w:val="Standard"/>
      </w:pPr>
    </w:p>
    <w:p w:rsidR="00A972DD" w:rsidRDefault="00A972DD">
      <w:pPr>
        <w:pStyle w:val="Standard"/>
      </w:pPr>
    </w:p>
    <w:p w:rsidR="00A972DD" w:rsidRDefault="00A25BA3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</w:t>
      </w:r>
      <w:bookmarkEnd w:id="0"/>
      <w:r>
        <w:rPr>
          <w:rFonts w:ascii="Calibri" w:hAnsi="Calibri"/>
          <w:color w:val="000000"/>
          <w:sz w:val="52"/>
        </w:rPr>
        <w:t>__</w:t>
      </w:r>
    </w:p>
    <w:p w:rsidR="00F7170C" w:rsidRDefault="00F7170C">
      <w:pPr>
        <w:pStyle w:val="Standard"/>
        <w:rPr>
          <w:rFonts w:ascii="Calibri" w:hAnsi="Calibri"/>
          <w:color w:val="000000"/>
          <w:sz w:val="52"/>
        </w:rPr>
      </w:pPr>
    </w:p>
    <w:p w:rsidR="00F7170C" w:rsidRDefault="00F7170C">
      <w:pPr>
        <w:pStyle w:val="Standard"/>
        <w:rPr>
          <w:rFonts w:ascii="Calibri" w:hAnsi="Calibri"/>
          <w:color w:val="000000"/>
          <w:sz w:val="52"/>
        </w:rPr>
      </w:pPr>
    </w:p>
    <w:p w:rsidR="00746100" w:rsidRDefault="00746100" w:rsidP="00F7170C">
      <w:pPr>
        <w:widowControl/>
        <w:suppressAutoHyphens w:val="0"/>
        <w:autoSpaceDN/>
        <w:spacing w:after="160" w:line="259" w:lineRule="auto"/>
        <w:textAlignment w:val="auto"/>
        <w:rPr>
          <w:rFonts w:ascii="Calibri" w:hAnsi="Calibri"/>
          <w:color w:val="000000"/>
          <w:sz w:val="52"/>
        </w:rPr>
      </w:pPr>
    </w:p>
    <w:p w:rsidR="00746100" w:rsidRDefault="00746100" w:rsidP="00F7170C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  <w:r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  <w:t>OBJRTIVO:</w:t>
      </w:r>
    </w:p>
    <w:p w:rsidR="00746100" w:rsidRDefault="00746100" w:rsidP="00F7170C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  <w:r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  <w:t>Elaborar  pseudocodigos    que  representen  soluciones algorítmicas    empleando  la  sinaxis  y la  semántica         adecuadas.</w:t>
      </w:r>
    </w:p>
    <w:p w:rsidR="00746100" w:rsidRDefault="00746100" w:rsidP="00F7170C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  <w:r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  <w:t>ACTIVIDADES:</w:t>
      </w:r>
    </w:p>
    <w:p w:rsidR="00746100" w:rsidRDefault="00746100" w:rsidP="00F7170C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  <w:r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  <w:t>-Elaborar  el  seudocódigo  de la suma de 2 números.</w:t>
      </w:r>
    </w:p>
    <w:p w:rsidR="00746100" w:rsidRDefault="00746100" w:rsidP="00F7170C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  <w:r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  <w:t>-Elaborar  el seudocódigo  del  área  del  círculo.</w:t>
      </w:r>
    </w:p>
    <w:p w:rsidR="00746100" w:rsidRDefault="00746100" w:rsidP="00F7170C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  <w:r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  <w:t>-Elaborar  el  seudocódigo  del  menú  de  bajas   y  cambios.</w:t>
      </w:r>
    </w:p>
    <w:p w:rsidR="00746100" w:rsidRDefault="00746100" w:rsidP="00F7170C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746100" w:rsidRDefault="00746100" w:rsidP="00F7170C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  <w:r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  <w:t>ACTIVIDAD 1.</w:t>
      </w:r>
    </w:p>
    <w:p w:rsidR="00746100" w:rsidRDefault="00DF511C" w:rsidP="00F7170C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  <w:r>
        <w:rPr>
          <w:rFonts w:ascii="Calibri" w:eastAsia="Calibri" w:hAnsi="Calibri" w:cs="Times New Roman"/>
          <w:noProof/>
          <w:kern w:val="0"/>
          <w:sz w:val="22"/>
          <w:szCs w:val="22"/>
          <w:lang w:val="es-MX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1505316</wp:posOffset>
                </wp:positionH>
                <wp:positionV relativeFrom="paragraph">
                  <wp:posOffset>214347</wp:posOffset>
                </wp:positionV>
                <wp:extent cx="2875403" cy="2489812"/>
                <wp:effectExtent l="0" t="0" r="20320" b="254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403" cy="2489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511C" w:rsidRDefault="00DF511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  <w:p w:rsidR="00DF511C" w:rsidRDefault="00DF511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VARIABLES: a  ,  b</w:t>
                            </w:r>
                          </w:p>
                          <w:p w:rsidR="00DF511C" w:rsidRDefault="00DF511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ESCRIBIR: = a</w:t>
                            </w:r>
                          </w:p>
                          <w:p w:rsidR="00DF511C" w:rsidRDefault="00DF511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LEER: a</w:t>
                            </w:r>
                          </w:p>
                          <w:p w:rsidR="00DF511C" w:rsidRDefault="00DF511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ESCRIBIR: b</w:t>
                            </w:r>
                          </w:p>
                          <w:p w:rsidR="00DF511C" w:rsidRDefault="00DF511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LEER: b</w:t>
                            </w:r>
                          </w:p>
                          <w:p w:rsidR="00DF511C" w:rsidRDefault="00DF511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SUMA:  a + b=c</w:t>
                            </w:r>
                          </w:p>
                          <w:p w:rsidR="00DF511C" w:rsidRDefault="00DF511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MOSTRAR: “El resultado de la suma es”  c</w:t>
                            </w:r>
                          </w:p>
                          <w:p w:rsidR="00DF511C" w:rsidRDefault="00DF511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FIN:</w:t>
                            </w:r>
                          </w:p>
                          <w:p w:rsidR="00DF511C" w:rsidRPr="00DF511C" w:rsidRDefault="00DF511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18.55pt;margin-top:16.9pt;width:226.4pt;height:19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" fillcolor="white [3201]" strokeweight=".5pt">
                <v:textbox>
                  <w:txbxContent>
                    <w:p w:rsidR="00DF511C" w:rsidRDefault="00DF511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  <w:p w:rsidR="00DF511C" w:rsidRDefault="00DF511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VARIABLES: a  ,  b</w:t>
                      </w:r>
                    </w:p>
                    <w:p w:rsidR="00DF511C" w:rsidRDefault="00DF511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ESCRIBIR: = a</w:t>
                      </w:r>
                    </w:p>
                    <w:p w:rsidR="00DF511C" w:rsidRDefault="00DF511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LEER: a</w:t>
                      </w:r>
                    </w:p>
                    <w:p w:rsidR="00DF511C" w:rsidRDefault="00DF511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ESCRIBIR: b</w:t>
                      </w:r>
                    </w:p>
                    <w:p w:rsidR="00DF511C" w:rsidRDefault="00DF511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LEER: b</w:t>
                      </w:r>
                    </w:p>
                    <w:p w:rsidR="00DF511C" w:rsidRDefault="00DF511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SUMA:  a + b=c</w:t>
                      </w:r>
                    </w:p>
                    <w:p w:rsidR="00DF511C" w:rsidRDefault="00DF511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MOSTRAR: “El resultado de la suma es”  c</w:t>
                      </w:r>
                    </w:p>
                    <w:p w:rsidR="00DF511C" w:rsidRDefault="00DF511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FIN:</w:t>
                      </w:r>
                    </w:p>
                    <w:p w:rsidR="00DF511C" w:rsidRPr="00DF511C" w:rsidRDefault="00DF511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6100"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  <w:t>SUMA  DE  2 NUMEROS.</w:t>
      </w:r>
    </w:p>
    <w:p w:rsidR="00746100" w:rsidRDefault="00746100" w:rsidP="00746100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746100" w:rsidRDefault="00746100" w:rsidP="00F7170C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746100" w:rsidRDefault="00746100" w:rsidP="00F7170C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746100" w:rsidRDefault="00746100" w:rsidP="00F7170C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746100" w:rsidRDefault="00746100" w:rsidP="00F7170C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746100" w:rsidRDefault="00746100" w:rsidP="00F7170C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DF511C" w:rsidRDefault="00DF511C" w:rsidP="00F7170C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DF511C" w:rsidRDefault="00DF511C" w:rsidP="00F7170C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DF511C" w:rsidRDefault="00DF511C" w:rsidP="00F7170C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DF511C" w:rsidRDefault="00DF511C" w:rsidP="00F7170C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A972DD" w:rsidRDefault="00DF511C">
      <w:pPr>
        <w:pStyle w:val="Standard"/>
      </w:pPr>
      <w:r>
        <w:t>ACTIVIDAD 2:</w:t>
      </w:r>
    </w:p>
    <w:p w:rsidR="00DF511C" w:rsidRDefault="00DF511C">
      <w:pPr>
        <w:pStyle w:val="Standard"/>
      </w:pPr>
    </w:p>
    <w:p w:rsidR="00DF511C" w:rsidRDefault="00DF511C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1724172</wp:posOffset>
                </wp:positionH>
                <wp:positionV relativeFrom="paragraph">
                  <wp:posOffset>175211</wp:posOffset>
                </wp:positionV>
                <wp:extent cx="2795953" cy="2620108"/>
                <wp:effectExtent l="0" t="0" r="23495" b="279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53" cy="2620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511C" w:rsidRDefault="00DF511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INICIO:</w:t>
                            </w:r>
                          </w:p>
                          <w:p w:rsidR="00DF511C" w:rsidRDefault="00DF511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VARIABLES: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π</w:t>
                            </w:r>
                            <w:r>
                              <w:rPr>
                                <w:lang w:val="es-MX"/>
                              </w:rPr>
                              <w:t>, r.</w:t>
                            </w:r>
                          </w:p>
                          <w:p w:rsidR="00CE106C" w:rsidRPr="00CE106C" w:rsidRDefault="00DF511C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ESCRIBIR:</w:t>
                            </w:r>
                            <w:r w:rsidR="00CE106C">
                              <w:rPr>
                                <w:lang w:val="es-MX"/>
                              </w:rPr>
                              <w:t xml:space="preserve"> </w:t>
                            </w:r>
                            <w:r w:rsidR="00CE106C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“dame el área  del  circulo”</w:t>
                            </w:r>
                          </w:p>
                          <w:p w:rsidR="00DF511C" w:rsidRDefault="00DF511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LEER:</w:t>
                            </w:r>
                            <w:r w:rsidR="00CE106C">
                              <w:rPr>
                                <w:lang w:val="es-MX"/>
                              </w:rPr>
                              <w:t xml:space="preserve"> r</w:t>
                            </w:r>
                          </w:p>
                          <w:p w:rsidR="00DF511C" w:rsidRPr="007C0C71" w:rsidRDefault="00DF511C">
                            <w:pPr>
                              <w:rPr>
                                <w:vertAlign w:val="superscript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ESCRIBIR:</w:t>
                            </w:r>
                            <w:r w:rsidR="00CE106C">
                              <w:rPr>
                                <w:lang w:val="es-MX"/>
                              </w:rPr>
                              <w:t xml:space="preserve"> A= </w:t>
                            </w:r>
                            <w:r w:rsidR="00CE106C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π</w:t>
                            </w:r>
                            <w:r w:rsidR="00CE106C">
                              <w:rPr>
                                <w:lang w:val="es-MX"/>
                              </w:rPr>
                              <w:t xml:space="preserve">  </w:t>
                            </w:r>
                            <w:r w:rsidR="007C0C71">
                              <w:rPr>
                                <w:lang w:val="es-MX"/>
                              </w:rPr>
                              <w:t>x r</w:t>
                            </w:r>
                            <w:r w:rsidR="007C0C71">
                              <w:rPr>
                                <w:vertAlign w:val="superscript"/>
                                <w:lang w:val="es-MX"/>
                              </w:rPr>
                              <w:t>2</w:t>
                            </w:r>
                          </w:p>
                          <w:p w:rsidR="00DF511C" w:rsidRDefault="007C0C7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ESCRIBIR: “El área  del  circulo es”  A</w:t>
                            </w: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INICIO:</w:t>
                            </w:r>
                          </w:p>
                          <w:p w:rsidR="00DF511C" w:rsidRPr="00DF511C" w:rsidRDefault="00DF511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27" type="#_x0000_t202" style="position:absolute;margin-left:135.75pt;margin-top:13.8pt;width:220.15pt;height:20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" fillcolor="white [3201]" strokeweight=".5pt">
                <v:textbox>
                  <w:txbxContent>
                    <w:p w:rsidR="00DF511C" w:rsidRDefault="00DF511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INICIO:</w:t>
                      </w:r>
                    </w:p>
                    <w:p w:rsidR="00DF511C" w:rsidRDefault="00DF511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VARIABLES: 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π</w:t>
                      </w:r>
                      <w:r>
                        <w:rPr>
                          <w:lang w:val="es-MX"/>
                        </w:rPr>
                        <w:t>, r.</w:t>
                      </w:r>
                    </w:p>
                    <w:p w:rsidR="00CE106C" w:rsidRPr="00CE106C" w:rsidRDefault="00DF511C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ESCRIBIR:</w:t>
                      </w:r>
                      <w:r w:rsidR="00CE106C">
                        <w:rPr>
                          <w:lang w:val="es-MX"/>
                        </w:rPr>
                        <w:t xml:space="preserve"> </w:t>
                      </w:r>
                      <w:r w:rsidR="00CE106C">
                        <w:rPr>
                          <w:rFonts w:ascii="Times New Roman" w:hAnsi="Times New Roman" w:cs="Times New Roman"/>
                          <w:lang w:val="es-MX"/>
                        </w:rPr>
                        <w:t>“dame el área  del  circulo”</w:t>
                      </w:r>
                    </w:p>
                    <w:p w:rsidR="00DF511C" w:rsidRDefault="00DF511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LEER:</w:t>
                      </w:r>
                      <w:r w:rsidR="00CE106C">
                        <w:rPr>
                          <w:lang w:val="es-MX"/>
                        </w:rPr>
                        <w:t xml:space="preserve"> r</w:t>
                      </w:r>
                    </w:p>
                    <w:p w:rsidR="00DF511C" w:rsidRPr="007C0C71" w:rsidRDefault="00DF511C">
                      <w:pPr>
                        <w:rPr>
                          <w:vertAlign w:val="superscript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ESCRIBIR:</w:t>
                      </w:r>
                      <w:r w:rsidR="00CE106C">
                        <w:rPr>
                          <w:lang w:val="es-MX"/>
                        </w:rPr>
                        <w:t xml:space="preserve"> A= </w:t>
                      </w:r>
                      <w:r w:rsidR="00CE106C">
                        <w:rPr>
                          <w:rFonts w:ascii="Times New Roman" w:hAnsi="Times New Roman" w:cs="Times New Roman"/>
                          <w:lang w:val="es-MX"/>
                        </w:rPr>
                        <w:t>π</w:t>
                      </w:r>
                      <w:r w:rsidR="00CE106C">
                        <w:rPr>
                          <w:lang w:val="es-MX"/>
                        </w:rPr>
                        <w:t xml:space="preserve">  </w:t>
                      </w:r>
                      <w:r w:rsidR="007C0C71">
                        <w:rPr>
                          <w:lang w:val="es-MX"/>
                        </w:rPr>
                        <w:t>x r</w:t>
                      </w:r>
                      <w:r w:rsidR="007C0C71">
                        <w:rPr>
                          <w:vertAlign w:val="superscript"/>
                          <w:lang w:val="es-MX"/>
                        </w:rPr>
                        <w:t>2</w:t>
                      </w:r>
                    </w:p>
                    <w:p w:rsidR="00DF511C" w:rsidRDefault="007C0C7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ESCRIBIR: “El área  del  circulo es”  A</w:t>
                      </w: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INICIO:</w:t>
                      </w:r>
                    </w:p>
                    <w:p w:rsidR="00DF511C" w:rsidRPr="00DF511C" w:rsidRDefault="00DF511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AREA DEL CIRCULO</w:t>
      </w:r>
    </w:p>
    <w:p w:rsidR="00DF511C" w:rsidRDefault="00DF511C">
      <w:pPr>
        <w:pStyle w:val="Standard"/>
      </w:pPr>
    </w:p>
    <w:p w:rsidR="00DF511C" w:rsidRDefault="00DF511C">
      <w:pPr>
        <w:pStyle w:val="Standard"/>
      </w:pPr>
    </w:p>
    <w:p w:rsidR="007C0C71" w:rsidRDefault="007C0C71">
      <w:pPr>
        <w:pStyle w:val="Standard"/>
      </w:pPr>
    </w:p>
    <w:p w:rsidR="007C0C71" w:rsidRDefault="007C0C71">
      <w:pPr>
        <w:pStyle w:val="Standard"/>
      </w:pPr>
    </w:p>
    <w:p w:rsidR="007C0C71" w:rsidRDefault="007C0C71">
      <w:pPr>
        <w:pStyle w:val="Standard"/>
      </w:pPr>
    </w:p>
    <w:p w:rsidR="007C0C71" w:rsidRDefault="007C0C71">
      <w:pPr>
        <w:pStyle w:val="Standard"/>
      </w:pPr>
    </w:p>
    <w:p w:rsidR="007C0C71" w:rsidRDefault="007C0C71">
      <w:pPr>
        <w:pStyle w:val="Standard"/>
      </w:pPr>
    </w:p>
    <w:p w:rsidR="007C0C71" w:rsidRDefault="007C0C71">
      <w:pPr>
        <w:pStyle w:val="Standard"/>
      </w:pPr>
    </w:p>
    <w:p w:rsidR="007C0C71" w:rsidRDefault="007C0C71">
      <w:pPr>
        <w:pStyle w:val="Standard"/>
      </w:pPr>
    </w:p>
    <w:p w:rsidR="007C0C71" w:rsidRDefault="007C0C71">
      <w:pPr>
        <w:pStyle w:val="Standard"/>
      </w:pPr>
    </w:p>
    <w:p w:rsidR="007C0C71" w:rsidRDefault="007C0C71">
      <w:pPr>
        <w:pStyle w:val="Standard"/>
      </w:pPr>
    </w:p>
    <w:p w:rsidR="007C0C71" w:rsidRDefault="007C0C71">
      <w:pPr>
        <w:pStyle w:val="Standard"/>
      </w:pPr>
    </w:p>
    <w:p w:rsidR="007C0C71" w:rsidRDefault="007C0C71">
      <w:pPr>
        <w:pStyle w:val="Standard"/>
      </w:pPr>
    </w:p>
    <w:p w:rsidR="007C0C71" w:rsidRDefault="007C0C71">
      <w:pPr>
        <w:pStyle w:val="Standard"/>
      </w:pPr>
    </w:p>
    <w:p w:rsidR="007C0C71" w:rsidRDefault="007C0C71">
      <w:pPr>
        <w:pStyle w:val="Standard"/>
      </w:pPr>
    </w:p>
    <w:p w:rsidR="007C0C71" w:rsidRDefault="007C0C71">
      <w:pPr>
        <w:pStyle w:val="Standard"/>
      </w:pPr>
    </w:p>
    <w:p w:rsidR="007C0C71" w:rsidRDefault="007C0C71">
      <w:pPr>
        <w:pStyle w:val="Standard"/>
      </w:pPr>
      <w:r>
        <w:lastRenderedPageBreak/>
        <w:t>ACTIVIDAD 3:</w:t>
      </w:r>
    </w:p>
    <w:p w:rsidR="007C0C71" w:rsidRDefault="007C0C71">
      <w:pPr>
        <w:pStyle w:val="Standard"/>
      </w:pPr>
      <w:r>
        <w:t xml:space="preserve"> </w:t>
      </w:r>
    </w:p>
    <w:p w:rsidR="007C0C71" w:rsidRDefault="007C0C71">
      <w:pPr>
        <w:pStyle w:val="Standard"/>
        <w:rPr>
          <w:lang w:val="es-MX"/>
        </w:rPr>
      </w:pPr>
      <w:r w:rsidRPr="007C0C71">
        <w:rPr>
          <w:lang w:val="es-MX"/>
        </w:rPr>
        <w:t>MENU  DE  ALTAS,  BAJAS Y C</w:t>
      </w:r>
      <w:r>
        <w:rPr>
          <w:lang w:val="es-MX"/>
        </w:rPr>
        <w:t>AMBIOS.</w:t>
      </w: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364431</wp:posOffset>
                </wp:positionH>
                <wp:positionV relativeFrom="paragraph">
                  <wp:posOffset>17661</wp:posOffset>
                </wp:positionV>
                <wp:extent cx="2785730" cy="3296093"/>
                <wp:effectExtent l="0" t="0" r="1524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730" cy="3296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0C71" w:rsidRDefault="007C0C71"/>
                          <w:p w:rsidR="007C0C71" w:rsidRDefault="007C0C71">
                            <w:r>
                              <w:t>INICIO:</w:t>
                            </w: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  <w:r w:rsidRPr="007C0C71">
                              <w:rPr>
                                <w:lang w:val="es-MX"/>
                              </w:rPr>
                              <w:t>VARIABLES: Altas, bajas, Cambios salir.</w:t>
                            </w: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ESCRIBIR: “seleccionar altas”</w:t>
                            </w: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LEER: altas</w:t>
                            </w: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ESCRIBIR: “seleccionas  bajas”</w:t>
                            </w: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LEER: bajas</w:t>
                            </w: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ESCRIBIR: “seleccionar cambios”</w:t>
                            </w: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LEER: cambios</w:t>
                            </w: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ESCRIBIR: “seleccionar salir”</w:t>
                            </w: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LEER: salir</w:t>
                            </w: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FIN:</w:t>
                            </w: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7C0C71" w:rsidRDefault="007C0C7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7C0C71" w:rsidRPr="007C0C71" w:rsidRDefault="007C0C7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margin-left:28.7pt;margin-top:1.4pt;width:219.35pt;height:25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" fillcolor="white [3201]" strokeweight=".5pt">
                <v:textbox>
                  <w:txbxContent>
                    <w:p w:rsidR="007C0C71" w:rsidRDefault="007C0C71"/>
                    <w:p w:rsidR="007C0C71" w:rsidRDefault="007C0C71">
                      <w:r>
                        <w:t>INICIO:</w:t>
                      </w: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  <w:r w:rsidRPr="007C0C71">
                        <w:rPr>
                          <w:lang w:val="es-MX"/>
                        </w:rPr>
                        <w:t>VARIABLES: Altas, bajas, Cambios salir.</w:t>
                      </w: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ESCRIBIR: “seleccionar altas”</w:t>
                      </w: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LEER: altas</w:t>
                      </w: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ESCRIBIR: “seleccionas  bajas”</w:t>
                      </w: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LEER: bajas</w:t>
                      </w: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ESCRIBIR: “seleccionar cambios”</w:t>
                      </w: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LEER: cambios</w:t>
                      </w: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ESCRIBIR: “seleccionar salir”</w:t>
                      </w: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LEER: salir</w:t>
                      </w: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FIN:</w:t>
                      </w: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</w:p>
                    <w:p w:rsidR="007C0C71" w:rsidRDefault="007C0C71">
                      <w:pPr>
                        <w:rPr>
                          <w:lang w:val="es-MX"/>
                        </w:rPr>
                      </w:pPr>
                    </w:p>
                    <w:p w:rsidR="007C0C71" w:rsidRPr="007C0C71" w:rsidRDefault="007C0C7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s-MX"/>
        </w:rPr>
        <w:t>ñ</w:t>
      </w: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  <w:r>
        <w:rPr>
          <w:lang w:val="es-MX"/>
        </w:rPr>
        <w:t>CONCLUSIONES:</w:t>
      </w:r>
    </w:p>
    <w:p w:rsidR="007C0C71" w:rsidRDefault="007C0C71">
      <w:pPr>
        <w:pStyle w:val="Standard"/>
        <w:rPr>
          <w:lang w:val="es-MX"/>
        </w:rPr>
      </w:pPr>
    </w:p>
    <w:p w:rsidR="007C0C71" w:rsidRDefault="007C0C71">
      <w:pPr>
        <w:pStyle w:val="Standard"/>
        <w:rPr>
          <w:lang w:val="es-MX"/>
        </w:rPr>
      </w:pPr>
    </w:p>
    <w:p w:rsidR="007C0C71" w:rsidRPr="007C0C71" w:rsidRDefault="007C0C71">
      <w:pPr>
        <w:pStyle w:val="Standard"/>
        <w:rPr>
          <w:lang w:val="es-MX"/>
        </w:rPr>
      </w:pPr>
      <w:r>
        <w:rPr>
          <w:lang w:val="es-MX"/>
        </w:rPr>
        <w:t xml:space="preserve">En esta  practica  </w:t>
      </w:r>
      <w:r w:rsidR="00A25BA3">
        <w:rPr>
          <w:lang w:val="es-MX"/>
        </w:rPr>
        <w:t>pude  aplicar  los  seudocódigos  a  los  distintos  problemas  que  se  presentaron  para  la  resolución  de  ellos   y  así  poder  practicar  para  poder  programar,  al  principio  me  confundía  con  el  algoritmo  ya  que   tiene  una  estructura  similar a  la  de  el  seudocódigo  pero  con la  practica  se  logra  distinguir  uno  de otro.</w:t>
      </w:r>
    </w:p>
    <w:sectPr w:rsidR="007C0C71" w:rsidRPr="007C0C71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25BA3">
      <w:r>
        <w:separator/>
      </w:r>
    </w:p>
  </w:endnote>
  <w:endnote w:type="continuationSeparator" w:id="0">
    <w:p w:rsidR="00000000" w:rsidRDefault="00A25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25BA3">
      <w:r>
        <w:rPr>
          <w:color w:val="000000"/>
        </w:rPr>
        <w:separator/>
      </w:r>
    </w:p>
  </w:footnote>
  <w:footnote w:type="continuationSeparator" w:id="0">
    <w:p w:rsidR="00000000" w:rsidRDefault="00A25B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activeWritingStyle w:appName="MSWord" w:lang="en-US" w:vendorID="64" w:dllVersion="0" w:nlCheck="1" w:checkStyle="0"/>
  <w:activeWritingStyle w:appName="MSWord" w:lang="es-MX" w:vendorID="64" w:dllVersion="0" w:nlCheck="1" w:checkStyle="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972DD"/>
    <w:rsid w:val="00746100"/>
    <w:rsid w:val="007C0C71"/>
    <w:rsid w:val="00A25BA3"/>
    <w:rsid w:val="00A972DD"/>
    <w:rsid w:val="00CE106C"/>
    <w:rsid w:val="00DF511C"/>
    <w:rsid w:val="00F7170C"/>
    <w:rsid w:val="00F7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433F"/>
  <w15:docId w15:val="{7F3BFC5A-2E73-4A31-92CD-448BF3F1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leonardo  david</cp:lastModifiedBy>
  <cp:revision>2</cp:revision>
  <dcterms:created xsi:type="dcterms:W3CDTF">2018-04-09T04:04:00Z</dcterms:created>
  <dcterms:modified xsi:type="dcterms:W3CDTF">2018-04-09T04:04:00Z</dcterms:modified>
</cp:coreProperties>
</file>