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A0F14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14" w:rsidRDefault="00AA0F1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AA0F14" w:rsidRDefault="00463496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0F14" w:rsidRDefault="00AA0F1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A0F14" w:rsidRDefault="00AA0F1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AA0F14" w:rsidRDefault="0046349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AA0F14" w:rsidRDefault="00AA0F1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A0F14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14" w:rsidRDefault="00AA0F1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A0F14" w:rsidRDefault="0046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AA0F14" w:rsidRDefault="00AA0F1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0F14" w:rsidRDefault="00AA0F1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AA0F14" w:rsidRDefault="004634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AA0F14" w:rsidRDefault="00AA0F14">
      <w:pPr>
        <w:pStyle w:val="Standard"/>
      </w:pPr>
    </w:p>
    <w:p w:rsidR="00AA0F14" w:rsidRDefault="0046349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AA0F14" w:rsidRDefault="0046349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AA0F14" w:rsidRDefault="00463496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3C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A0F1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F17AD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r w:rsidR="00463496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  <w:p w:rsidR="009946F2" w:rsidRDefault="00F17AD2" w:rsidP="009946F2">
            <w:pPr>
              <w:pStyle w:val="TableContents"/>
            </w:pPr>
            <w:r>
              <w:t>CLAUDIA RODRIGUEZ</w:t>
            </w:r>
            <w:r w:rsidR="009946F2">
              <w:t xml:space="preserve"> ESPINO</w:t>
            </w: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4634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  <w:p w:rsidR="009946F2" w:rsidRDefault="00F17AD2">
            <w:pPr>
              <w:pStyle w:val="TableContents"/>
              <w:ind w:left="629"/>
            </w:pPr>
            <w:r>
              <w:t>FUNDAMENTOS DE</w:t>
            </w:r>
            <w:r w:rsidR="009946F2">
              <w:t xml:space="preserve"> PROGRAMACION</w:t>
            </w: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4634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  <w:p w:rsidR="009946F2" w:rsidRDefault="009946F2">
            <w:pPr>
              <w:pStyle w:val="TableContents"/>
              <w:ind w:left="629"/>
            </w:pPr>
            <w:r>
              <w:t>03</w:t>
            </w:r>
          </w:p>
          <w:p w:rsidR="009946F2" w:rsidRDefault="009946F2">
            <w:pPr>
              <w:pStyle w:val="TableContents"/>
              <w:ind w:left="629"/>
            </w:pPr>
          </w:p>
          <w:p w:rsidR="009946F2" w:rsidRDefault="009946F2">
            <w:pPr>
              <w:pStyle w:val="TableContents"/>
              <w:ind w:left="629"/>
            </w:pPr>
          </w:p>
          <w:p w:rsidR="009946F2" w:rsidRDefault="009946F2">
            <w:pPr>
              <w:pStyle w:val="TableContents"/>
              <w:ind w:left="629"/>
            </w:pP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4634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  <w:p w:rsidR="009946F2" w:rsidRDefault="00F17AD2">
            <w:pPr>
              <w:pStyle w:val="TableContents"/>
              <w:ind w:left="629"/>
            </w:pPr>
            <w:r>
              <w:t>PRACTICA 4: DIAGRAMAS DE FLUJO</w:t>
            </w: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4634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  <w:p w:rsidR="00F17AD2" w:rsidRDefault="00F17AD2">
            <w:pPr>
              <w:pStyle w:val="TableContents"/>
              <w:ind w:left="629"/>
            </w:pPr>
            <w:r>
              <w:t>BENITEZ HERNANDEZ LEONARDO DAVID</w:t>
            </w: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4634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  <w:p w:rsidR="00F17AD2" w:rsidRDefault="00F17AD2">
            <w:pPr>
              <w:pStyle w:val="TableContents"/>
              <w:ind w:left="629"/>
            </w:pPr>
            <w:r>
              <w:t>2018-2</w:t>
            </w: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46349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  <w:p w:rsidR="00F17AD2" w:rsidRDefault="00F17AD2">
            <w:pPr>
              <w:pStyle w:val="TableContents"/>
              <w:ind w:left="629"/>
            </w:pPr>
            <w:r>
              <w:t>16-MZO-18</w:t>
            </w:r>
          </w:p>
          <w:p w:rsidR="00F17AD2" w:rsidRDefault="00F17AD2">
            <w:pPr>
              <w:pStyle w:val="TableContents"/>
              <w:ind w:left="629"/>
            </w:pPr>
          </w:p>
          <w:p w:rsidR="00F17AD2" w:rsidRDefault="00F17AD2">
            <w:pPr>
              <w:pStyle w:val="TableContents"/>
              <w:ind w:left="629"/>
            </w:pPr>
          </w:p>
          <w:p w:rsidR="00F17AD2" w:rsidRDefault="00F17AD2" w:rsidP="00F17AD2">
            <w:pPr>
              <w:pStyle w:val="TableContents"/>
            </w:pP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A0F14" w:rsidRDefault="00463496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</w:tc>
      </w:tr>
      <w:tr w:rsidR="00AA0F14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F14" w:rsidRDefault="00AA0F14">
            <w:pPr>
              <w:pStyle w:val="TableContents"/>
              <w:ind w:left="629"/>
            </w:pPr>
          </w:p>
        </w:tc>
      </w:tr>
    </w:tbl>
    <w:p w:rsidR="00AA0F14" w:rsidRDefault="00AA0F14">
      <w:pPr>
        <w:pStyle w:val="Standard"/>
      </w:pPr>
    </w:p>
    <w:p w:rsidR="00AA0F14" w:rsidRDefault="00AA0F14">
      <w:pPr>
        <w:pStyle w:val="Standard"/>
      </w:pPr>
    </w:p>
    <w:p w:rsidR="00AA0F14" w:rsidRDefault="004634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63496" w:rsidRDefault="00463496">
      <w:pPr>
        <w:pStyle w:val="Standard"/>
      </w:pPr>
    </w:p>
    <w:p w:rsidR="00463496" w:rsidRDefault="00463496">
      <w:pPr>
        <w:pStyle w:val="Standard"/>
      </w:pPr>
    </w:p>
    <w:p w:rsidR="00463496" w:rsidRDefault="00463496">
      <w:pPr>
        <w:pStyle w:val="Standard"/>
      </w:pPr>
    </w:p>
    <w:p w:rsidR="00463496" w:rsidRDefault="00463496">
      <w:pPr>
        <w:pStyle w:val="Standard"/>
      </w:pPr>
    </w:p>
    <w:p w:rsidR="00463496" w:rsidRDefault="00463496">
      <w:pPr>
        <w:pStyle w:val="Standard"/>
      </w:pPr>
    </w:p>
    <w:p w:rsidR="00463496" w:rsidRDefault="00463496">
      <w:pPr>
        <w:pStyle w:val="Standard"/>
      </w:pPr>
    </w:p>
    <w:p w:rsidR="00F17AD2" w:rsidRDefault="00F17AD2">
      <w:pPr>
        <w:pStyle w:val="Standard"/>
      </w:pPr>
    </w:p>
    <w:p w:rsidR="00F17AD2" w:rsidRDefault="00F17AD2">
      <w:pPr>
        <w:pStyle w:val="Standard"/>
      </w:pPr>
      <w:r>
        <w:t>OBJETIVO:</w:t>
      </w:r>
    </w:p>
    <w:p w:rsidR="00F17AD2" w:rsidRDefault="00F17AD2">
      <w:pPr>
        <w:pStyle w:val="Standard"/>
      </w:pPr>
    </w:p>
    <w:p w:rsidR="00F17AD2" w:rsidRDefault="00F17AD2">
      <w:pPr>
        <w:pStyle w:val="Standard"/>
        <w:rPr>
          <w:lang w:val="es-MX"/>
        </w:rPr>
      </w:pPr>
      <w:r w:rsidRPr="00F17AD2">
        <w:rPr>
          <w:lang w:val="es-MX"/>
        </w:rPr>
        <w:t>Elaborar diagramas de flujo que representan soluciones algorítmicas</w:t>
      </w:r>
      <w:r>
        <w:rPr>
          <w:lang w:val="es-MX"/>
        </w:rPr>
        <w:t xml:space="preserve">  vistas  como una serie   de  acciones  que comprendan  un proceso.</w:t>
      </w:r>
    </w:p>
    <w:p w:rsidR="00F17AD2" w:rsidRDefault="00F17AD2">
      <w:pPr>
        <w:pStyle w:val="Standard"/>
        <w:rPr>
          <w:lang w:val="es-MX"/>
        </w:rPr>
      </w:pPr>
      <w:r w:rsidRPr="00F17AD2">
        <w:rPr>
          <w:lang w:val="es-MX"/>
        </w:rPr>
        <w:t xml:space="preserve"> </w:t>
      </w:r>
    </w:p>
    <w:p w:rsidR="00F17AD2" w:rsidRDefault="00F17AD2">
      <w:pPr>
        <w:pStyle w:val="Standard"/>
        <w:rPr>
          <w:lang w:val="es-MX"/>
        </w:rPr>
      </w:pPr>
      <w:r>
        <w:rPr>
          <w:lang w:val="es-MX"/>
        </w:rPr>
        <w:t>ACTIVIDADES:</w:t>
      </w:r>
    </w:p>
    <w:p w:rsidR="00F17AD2" w:rsidRDefault="00F17AD2">
      <w:pPr>
        <w:pStyle w:val="Standard"/>
        <w:rPr>
          <w:lang w:val="es-MX"/>
        </w:rPr>
      </w:pPr>
    </w:p>
    <w:p w:rsidR="00F17AD2" w:rsidRDefault="003232B6">
      <w:pPr>
        <w:pStyle w:val="Standard"/>
        <w:rPr>
          <w:lang w:val="es-MX"/>
        </w:rPr>
      </w:pPr>
      <w:r>
        <w:rPr>
          <w:lang w:val="es-MX"/>
        </w:rPr>
        <w:t>Elaborar un diagrama de</w:t>
      </w:r>
      <w:r w:rsidR="00F17AD2">
        <w:rPr>
          <w:lang w:val="es-MX"/>
        </w:rPr>
        <w:t xml:space="preserve"> </w:t>
      </w:r>
      <w:r>
        <w:rPr>
          <w:lang w:val="es-MX"/>
        </w:rPr>
        <w:t>flujo que represente   la solución algorítmica de un problema.</w:t>
      </w:r>
    </w:p>
    <w:p w:rsidR="003232B6" w:rsidRDefault="003232B6">
      <w:pPr>
        <w:pStyle w:val="Standard"/>
        <w:rPr>
          <w:lang w:val="es-MX"/>
        </w:rPr>
      </w:pPr>
    </w:p>
    <w:p w:rsidR="003232B6" w:rsidRDefault="003232B6">
      <w:pPr>
        <w:pStyle w:val="Standard"/>
        <w:rPr>
          <w:lang w:val="es-MX"/>
        </w:rPr>
      </w:pPr>
      <w:r>
        <w:rPr>
          <w:lang w:val="es-MX"/>
        </w:rPr>
        <w:t>Elaborar la representación gráfica de la  solución  de un  problema.</w:t>
      </w:r>
    </w:p>
    <w:p w:rsidR="003232B6" w:rsidRDefault="003232B6">
      <w:pPr>
        <w:pStyle w:val="Standard"/>
        <w:rPr>
          <w:lang w:val="es-MX"/>
        </w:rPr>
      </w:pPr>
    </w:p>
    <w:p w:rsidR="003232B6" w:rsidRDefault="003232B6">
      <w:pPr>
        <w:pStyle w:val="Standard"/>
        <w:rPr>
          <w:lang w:val="es-MX"/>
        </w:rPr>
      </w:pPr>
    </w:p>
    <w:p w:rsidR="003232B6" w:rsidRDefault="003232B6">
      <w:pPr>
        <w:pStyle w:val="Standard"/>
        <w:rPr>
          <w:lang w:val="es-MX"/>
        </w:rPr>
      </w:pPr>
      <w:r>
        <w:rPr>
          <w:lang w:val="es-MX"/>
        </w:rPr>
        <w:t>DIAGRAMAS DE FLUUJO A REALIZAR:</w:t>
      </w:r>
    </w:p>
    <w:p w:rsidR="003232B6" w:rsidRDefault="003232B6">
      <w:pPr>
        <w:pStyle w:val="Standard"/>
        <w:rPr>
          <w:lang w:val="es-MX"/>
        </w:rPr>
      </w:pPr>
    </w:p>
    <w:p w:rsidR="003232B6" w:rsidRDefault="003232B6">
      <w:pPr>
        <w:pStyle w:val="Standard"/>
        <w:rPr>
          <w:lang w:val="es-MX"/>
        </w:rPr>
      </w:pPr>
      <w:r>
        <w:rPr>
          <w:lang w:val="es-MX"/>
        </w:rPr>
        <w:t>-AREA DEL CIRCULO</w:t>
      </w:r>
    </w:p>
    <w:p w:rsidR="003232B6" w:rsidRDefault="003232B6">
      <w:pPr>
        <w:pStyle w:val="Standard"/>
        <w:rPr>
          <w:lang w:val="es-MX"/>
        </w:rPr>
      </w:pPr>
      <w:r>
        <w:rPr>
          <w:lang w:val="es-MX"/>
        </w:rPr>
        <w:t>-FORMULA GENERAL</w:t>
      </w:r>
    </w:p>
    <w:p w:rsidR="003232B6" w:rsidRDefault="003232B6">
      <w:pPr>
        <w:pStyle w:val="Standard"/>
        <w:rPr>
          <w:lang w:val="es-MX"/>
        </w:rPr>
      </w:pPr>
      <w:r>
        <w:rPr>
          <w:lang w:val="es-MX"/>
        </w:rPr>
        <w:t>-MENU DE ALTAS Y BAJAS</w:t>
      </w:r>
    </w:p>
    <w:p w:rsidR="003232B6" w:rsidRDefault="003232B6">
      <w:pPr>
        <w:pStyle w:val="Standard"/>
        <w:rPr>
          <w:lang w:val="es-MX"/>
        </w:rPr>
      </w:pPr>
    </w:p>
    <w:p w:rsidR="00F17AD2" w:rsidRDefault="003232B6">
      <w:pPr>
        <w:pStyle w:val="Standard"/>
        <w:rPr>
          <w:lang w:val="es-MX"/>
        </w:rPr>
      </w:pPr>
      <w:r>
        <w:rPr>
          <w:lang w:val="es-MX"/>
        </w:rPr>
        <w:t>1-DIAGRAMA DE FLUJO 1:  AREA  DEL  CIRCULO</w:t>
      </w:r>
    </w:p>
    <w:p w:rsidR="003232B6" w:rsidRDefault="003232B6">
      <w:pPr>
        <w:pStyle w:val="Standard"/>
        <w:rPr>
          <w:lang w:val="es-MX"/>
        </w:rPr>
      </w:pPr>
    </w:p>
    <w:p w:rsidR="003232B6" w:rsidRDefault="003232B6">
      <w:pPr>
        <w:pStyle w:val="Standard"/>
        <w:rPr>
          <w:lang w:val="es-MX"/>
        </w:rPr>
      </w:pPr>
    </w:p>
    <w:p w:rsidR="003232B6" w:rsidRDefault="003232B6">
      <w:pPr>
        <w:pStyle w:val="Standard"/>
        <w:rPr>
          <w:lang w:val="es-MX"/>
        </w:rPr>
      </w:pPr>
    </w:p>
    <w:p w:rsidR="00646C6A" w:rsidRDefault="00646C6A">
      <w:pPr>
        <w:pStyle w:val="Standard"/>
        <w:rPr>
          <w:lang w:val="es-MX"/>
        </w:rPr>
      </w:pPr>
    </w:p>
    <w:p w:rsidR="00646C6A" w:rsidRDefault="00646C6A">
      <w:pPr>
        <w:pStyle w:val="Standard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2256511</wp:posOffset>
                </wp:positionH>
                <wp:positionV relativeFrom="paragraph">
                  <wp:posOffset>5080</wp:posOffset>
                </wp:positionV>
                <wp:extent cx="1461135" cy="532765"/>
                <wp:effectExtent l="0" t="0" r="24765" b="19685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5327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C6A" w:rsidRPr="00646C6A" w:rsidRDefault="00646C6A" w:rsidP="00646C6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margin-left:177.7pt;margin-top:.4pt;width:115.05pt;height: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" fillcolor="#4472c4 [3204]" strokecolor="#1f3763 [1604]" strokeweight="1pt">
                <v:textbox>
                  <w:txbxContent>
                    <w:p w:rsidR="00646C6A" w:rsidRPr="00646C6A" w:rsidRDefault="00646C6A" w:rsidP="00646C6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46C6A" w:rsidRPr="00646C6A" w:rsidRDefault="00646C6A" w:rsidP="00646C6A">
      <w:pPr>
        <w:rPr>
          <w:lang w:val="es-MX"/>
        </w:rPr>
      </w:pPr>
    </w:p>
    <w:p w:rsidR="00646C6A" w:rsidRPr="00646C6A" w:rsidRDefault="00646C6A" w:rsidP="00646C6A">
      <w:pPr>
        <w:rPr>
          <w:lang w:val="es-MX"/>
        </w:rPr>
      </w:pPr>
    </w:p>
    <w:p w:rsidR="00646C6A" w:rsidRDefault="00646C6A" w:rsidP="00646C6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2846975</wp:posOffset>
                </wp:positionH>
                <wp:positionV relativeFrom="paragraph">
                  <wp:posOffset>14090</wp:posOffset>
                </wp:positionV>
                <wp:extent cx="292100" cy="353086"/>
                <wp:effectExtent l="19050" t="0" r="12700" b="46990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530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ADC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24.15pt;margin-top:1.1pt;width:23pt;height:2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" adj="12665" fillcolor="#4472c4 [3204]" strokecolor="#1f3763 [1604]" strokeweight="1pt"/>
            </w:pict>
          </mc:Fallback>
        </mc:AlternateContent>
      </w:r>
    </w:p>
    <w:p w:rsidR="003232B6" w:rsidRDefault="00646C6A" w:rsidP="00646C6A">
      <w:pPr>
        <w:rPr>
          <w:rFonts w:ascii="Times New Roman" w:hAnsi="Times New Roman" w:cs="Times New Roman"/>
          <w:vertAlign w:val="superscript"/>
          <w:lang w:val="es-MX"/>
        </w:rPr>
      </w:pPr>
      <w:r>
        <w:rPr>
          <w:lang w:val="es-MX"/>
        </w:rPr>
        <w:t xml:space="preserve">AREA: </w:t>
      </w:r>
      <w:r>
        <w:rPr>
          <w:rFonts w:ascii="Times New Roman" w:hAnsi="Times New Roman" w:cs="Times New Roman"/>
          <w:lang w:val="es-MX"/>
        </w:rPr>
        <w:t>π x  r</w:t>
      </w:r>
      <w:r>
        <w:rPr>
          <w:rFonts w:ascii="Times New Roman" w:hAnsi="Times New Roman" w:cs="Times New Roman"/>
          <w:vertAlign w:val="superscript"/>
          <w:lang w:val="es-MX"/>
        </w:rPr>
        <w:t>2</w:t>
      </w:r>
    </w:p>
    <w:p w:rsidR="00646C6A" w:rsidRDefault="00EA59AB" w:rsidP="00646C6A">
      <w:pPr>
        <w:rPr>
          <w:vertAlign w:val="superscript"/>
          <w:lang w:val="es-MX"/>
        </w:rPr>
      </w:pPr>
      <w:r>
        <w:rPr>
          <w:rFonts w:ascii="Times New Roman" w:hAnsi="Times New Roman" w:cs="Times New Roman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2301875</wp:posOffset>
                </wp:positionH>
                <wp:positionV relativeFrom="paragraph">
                  <wp:posOffset>15875</wp:posOffset>
                </wp:positionV>
                <wp:extent cx="1321435" cy="696595"/>
                <wp:effectExtent l="0" t="0" r="12065" b="27305"/>
                <wp:wrapThrough wrapText="bothSides">
                  <wp:wrapPolygon edited="0">
                    <wp:start x="3425" y="0"/>
                    <wp:lineTo x="0" y="3544"/>
                    <wp:lineTo x="0" y="21856"/>
                    <wp:lineTo x="21486" y="21856"/>
                    <wp:lineTo x="21486" y="0"/>
                    <wp:lineTo x="3425" y="0"/>
                  </wp:wrapPolygon>
                </wp:wrapThrough>
                <wp:docPr id="5" name="Diagrama de flujo: tarj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69659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C6A" w:rsidRPr="00646C6A" w:rsidRDefault="00646C6A" w:rsidP="00646C6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R,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Diagrama de flujo: tarjeta 5" o:spid="_x0000_s1027" type="#_x0000_t121" style="position:absolute;margin-left:181.25pt;margin-top:1.25pt;width:104.05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" fillcolor="#4472c4 [3204]" strokecolor="#1f3763 [1604]" strokeweight="1pt">
                <v:textbox>
                  <w:txbxContent>
                    <w:p w:rsidR="00646C6A" w:rsidRPr="00646C6A" w:rsidRDefault="00646C6A" w:rsidP="00646C6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R, AREA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646C6A" w:rsidRDefault="00646C6A" w:rsidP="00646C6A">
      <w:pPr>
        <w:rPr>
          <w:lang w:val="es-MX"/>
        </w:rPr>
      </w:pPr>
      <w:r>
        <w:rPr>
          <w:lang w:val="es-MX"/>
        </w:rPr>
        <w:t>R=  5</w:t>
      </w:r>
    </w:p>
    <w:p w:rsidR="00646C6A" w:rsidRDefault="00646C6A" w:rsidP="00646C6A">
      <w:pPr>
        <w:rPr>
          <w:lang w:val="es-MX"/>
        </w:rPr>
      </w:pPr>
    </w:p>
    <w:p w:rsidR="00646C6A" w:rsidRDefault="00EA59AB" w:rsidP="00646C6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2837922</wp:posOffset>
                </wp:positionH>
                <wp:positionV relativeFrom="paragraph">
                  <wp:posOffset>160831</wp:posOffset>
                </wp:positionV>
                <wp:extent cx="262550" cy="488887"/>
                <wp:effectExtent l="19050" t="0" r="23495" b="45085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" cy="4888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90B3" id="Flecha: hacia abajo 6" o:spid="_x0000_s1026" type="#_x0000_t67" style="position:absolute;margin-left:223.45pt;margin-top:12.65pt;width:20.65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" adj="15800" fillcolor="#4472c4 [3204]" strokecolor="#1f3763 [1604]" strokeweight="1pt"/>
            </w:pict>
          </mc:Fallback>
        </mc:AlternateContent>
      </w:r>
      <w:r w:rsidR="00646C6A">
        <w:rPr>
          <w:rFonts w:ascii="Times New Roman" w:hAnsi="Times New Roman" w:cs="Times New Roman"/>
          <w:lang w:val="es-MX"/>
        </w:rPr>
        <w:t>Π</w:t>
      </w:r>
      <w:r w:rsidR="00646C6A">
        <w:rPr>
          <w:lang w:val="es-MX"/>
        </w:rPr>
        <w:t>= 3.1416</w:t>
      </w:r>
    </w:p>
    <w:p w:rsidR="00646C6A" w:rsidRDefault="00646C6A" w:rsidP="00646C6A">
      <w:pPr>
        <w:rPr>
          <w:lang w:val="es-MX"/>
        </w:rPr>
      </w:pPr>
      <w:r>
        <w:rPr>
          <w:lang w:val="es-MX"/>
        </w:rPr>
        <w:t xml:space="preserve">                                                 </w:t>
      </w:r>
    </w:p>
    <w:p w:rsidR="00646C6A" w:rsidRDefault="00646C6A" w:rsidP="00646C6A">
      <w:pPr>
        <w:rPr>
          <w:color w:val="000000" w:themeColor="text1"/>
          <w:lang w:val="es-MX"/>
        </w:rPr>
      </w:pPr>
    </w:p>
    <w:p w:rsidR="00646C6A" w:rsidRDefault="00EA59AB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1904799</wp:posOffset>
                </wp:positionH>
                <wp:positionV relativeFrom="paragraph">
                  <wp:posOffset>141832</wp:posOffset>
                </wp:positionV>
                <wp:extent cx="2099945" cy="452120"/>
                <wp:effectExtent l="0" t="0" r="14605" b="2413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452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AB" w:rsidRPr="00EA59AB" w:rsidRDefault="00EA59AB" w:rsidP="00EA59AB">
                            <w:pPr>
                              <w:jc w:val="center"/>
                              <w:rPr>
                                <w:vertAlign w:val="superscript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Área=3.1416 x 5</w:t>
                            </w:r>
                            <w:r>
                              <w:rPr>
                                <w:vertAlign w:val="superscript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8" type="#_x0000_t109" style="position:absolute;margin-left:150pt;margin-top:11.15pt;width:165.35pt;height:3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" fillcolor="#4472c4 [3204]" strokecolor="#1f3763 [1604]" strokeweight="1pt">
                <v:textbox>
                  <w:txbxContent>
                    <w:p w:rsidR="00EA59AB" w:rsidRPr="00EA59AB" w:rsidRDefault="00EA59AB" w:rsidP="00EA59AB">
                      <w:pPr>
                        <w:jc w:val="center"/>
                        <w:rPr>
                          <w:vertAlign w:val="superscript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Área=3.1416 x 5</w:t>
                      </w:r>
                      <w:r>
                        <w:rPr>
                          <w:vertAlign w:val="superscript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46C6A" w:rsidRDefault="00646C6A" w:rsidP="00646C6A">
      <w:pPr>
        <w:rPr>
          <w:color w:val="000000" w:themeColor="text1"/>
          <w:lang w:val="es-MX"/>
        </w:rPr>
      </w:pPr>
    </w:p>
    <w:p w:rsidR="00646C6A" w:rsidRDefault="00646C6A" w:rsidP="00646C6A">
      <w:pPr>
        <w:rPr>
          <w:color w:val="000000" w:themeColor="text1"/>
          <w:lang w:val="es-MX"/>
        </w:rPr>
      </w:pPr>
    </w:p>
    <w:p w:rsidR="00646C6A" w:rsidRDefault="00EA59AB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3567065</wp:posOffset>
                </wp:positionH>
                <wp:positionV relativeFrom="paragraph">
                  <wp:posOffset>87045</wp:posOffset>
                </wp:positionV>
                <wp:extent cx="316871" cy="461727"/>
                <wp:effectExtent l="19050" t="0" r="45085" b="33655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1" cy="461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BF31" id="Flecha: hacia abajo 9" o:spid="_x0000_s1026" type="#_x0000_t67" style="position:absolute;margin-left:280.85pt;margin-top:6.85pt;width:24.95pt;height:36.3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" adj="14188" fillcolor="#4472c4 [3204]" strokecolor="#1f3763 [1604]" strokeweight="1pt">
                <w10:wrap anchorx="page"/>
              </v:shape>
            </w:pict>
          </mc:Fallback>
        </mc:AlternateContent>
      </w:r>
    </w:p>
    <w:p w:rsidR="00646C6A" w:rsidRDefault="00646C6A" w:rsidP="00646C6A">
      <w:pPr>
        <w:rPr>
          <w:color w:val="000000" w:themeColor="text1"/>
          <w:lang w:val="es-MX"/>
        </w:rPr>
      </w:pPr>
    </w:p>
    <w:p w:rsidR="00646C6A" w:rsidRDefault="00EA59AB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1329690</wp:posOffset>
                </wp:positionV>
                <wp:extent cx="1167765" cy="461645"/>
                <wp:effectExtent l="0" t="0" r="13335" b="14605"/>
                <wp:wrapNone/>
                <wp:docPr id="12" name="Diagrama de flujo: 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616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AB" w:rsidRPr="00EA59AB" w:rsidRDefault="00EA59AB" w:rsidP="00EA59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erminador 12" o:spid="_x0000_s1029" type="#_x0000_t116" style="position:absolute;margin-left:244.1pt;margin-top:104.7pt;width:91.95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" fillcolor="#4472c4 [3204]" strokecolor="#1f3763 [1604]" strokeweight="1pt">
                <v:textbox>
                  <w:txbxContent>
                    <w:p w:rsidR="00EA59AB" w:rsidRPr="00EA59AB" w:rsidRDefault="00EA59AB" w:rsidP="00EA59A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3253715</wp:posOffset>
                </wp:positionH>
                <wp:positionV relativeFrom="paragraph">
                  <wp:posOffset>813492</wp:posOffset>
                </wp:positionV>
                <wp:extent cx="516047" cy="470780"/>
                <wp:effectExtent l="19050" t="0" r="17780" b="43815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7" cy="470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AEB7" id="Flecha: hacia abajo 11" o:spid="_x0000_s1026" type="#_x0000_t67" style="position:absolute;margin-left:256.2pt;margin-top:64.05pt;width:40.65pt;height:3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" adj="1080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2988398</wp:posOffset>
                </wp:positionH>
                <wp:positionV relativeFrom="paragraph">
                  <wp:posOffset>215812</wp:posOffset>
                </wp:positionV>
                <wp:extent cx="1502876" cy="760491"/>
                <wp:effectExtent l="0" t="0" r="21590" b="20955"/>
                <wp:wrapThrough wrapText="bothSides">
                  <wp:wrapPolygon edited="0">
                    <wp:start x="0" y="0"/>
                    <wp:lineTo x="0" y="21654"/>
                    <wp:lineTo x="2739" y="21654"/>
                    <wp:lineTo x="8764" y="21654"/>
                    <wp:lineTo x="21637" y="18947"/>
                    <wp:lineTo x="21637" y="0"/>
                    <wp:lineTo x="0" y="0"/>
                  </wp:wrapPolygon>
                </wp:wrapThrough>
                <wp:docPr id="10" name="Diagrama de flujo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6" cy="7604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AB" w:rsidRPr="00EA59AB" w:rsidRDefault="00EA59AB" w:rsidP="00EA59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Area=78.54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0" o:spid="_x0000_s1030" type="#_x0000_t114" style="position:absolute;margin-left:235.3pt;margin-top:17pt;width:118.35pt;height:59.9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" fillcolor="#4472c4 [3204]" strokecolor="#1f3763 [1604]" strokeweight="1pt">
                <v:textbox>
                  <w:txbxContent>
                    <w:p w:rsidR="00EA59AB" w:rsidRPr="00EA59AB" w:rsidRDefault="00EA59AB" w:rsidP="00EA59A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Area=78.54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46C6A">
        <w:rPr>
          <w:color w:val="000000" w:themeColor="text1"/>
          <w:lang w:val="es-MX"/>
        </w:rPr>
        <w:t xml:space="preserve">                    </w:t>
      </w:r>
      <w:r>
        <w:rPr>
          <w:color w:val="000000" w:themeColor="text1"/>
          <w:lang w:val="es-MX"/>
        </w:rPr>
        <w:t xml:space="preserve">                                     </w:t>
      </w:r>
      <w:r w:rsidR="00646C6A">
        <w:rPr>
          <w:color w:val="000000" w:themeColor="text1"/>
          <w:lang w:val="es-MX"/>
        </w:rPr>
        <w:t xml:space="preserve">                                              </w:t>
      </w: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DIAGRAMA  DE FLUJO 2:   LA FORMULA  GENERAL</w:t>
      </w: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</w:p>
    <w:p w:rsidR="00EA59AB" w:rsidRDefault="00EA59AB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2425044</wp:posOffset>
                </wp:positionH>
                <wp:positionV relativeFrom="paragraph">
                  <wp:posOffset>54819</wp:posOffset>
                </wp:positionV>
                <wp:extent cx="1175657" cy="391886"/>
                <wp:effectExtent l="0" t="0" r="24765" b="27305"/>
                <wp:wrapThrough wrapText="bothSides">
                  <wp:wrapPolygon edited="0">
                    <wp:start x="1400" y="0"/>
                    <wp:lineTo x="0" y="4201"/>
                    <wp:lineTo x="0" y="16804"/>
                    <wp:lineTo x="1050" y="22055"/>
                    <wp:lineTo x="1400" y="22055"/>
                    <wp:lineTo x="20305" y="22055"/>
                    <wp:lineTo x="21705" y="17854"/>
                    <wp:lineTo x="21705" y="4201"/>
                    <wp:lineTo x="20305" y="0"/>
                    <wp:lineTo x="1400" y="0"/>
                  </wp:wrapPolygon>
                </wp:wrapThrough>
                <wp:docPr id="13" name="Diagrama de flujo: 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918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AB" w:rsidRDefault="00EA59AB" w:rsidP="00EA59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  <w:p w:rsidR="00EA59AB" w:rsidRDefault="00EA59AB" w:rsidP="00EA59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EA59AB" w:rsidRPr="00EA59AB" w:rsidRDefault="00EA59AB" w:rsidP="00EA59A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terminador 13" o:spid="_x0000_s1031" type="#_x0000_t116" style="position:absolute;margin-left:190.95pt;margin-top:4.3pt;width:92.55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" fillcolor="#4472c4 [3204]" strokecolor="#1f3763 [1604]" strokeweight="1pt">
                <v:textbox>
                  <w:txbxContent>
                    <w:p w:rsidR="00EA59AB" w:rsidRDefault="00EA59AB" w:rsidP="00EA59A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  <w:p w:rsidR="00EA59AB" w:rsidRDefault="00EA59AB" w:rsidP="00EA59AB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EA59AB" w:rsidRPr="00EA59AB" w:rsidRDefault="00EA59AB" w:rsidP="00EA59AB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color w:val="000000" w:themeColor="text1"/>
          <w:lang w:val="es-MX"/>
        </w:rPr>
        <w:t>a=  2</w:t>
      </w:r>
    </w:p>
    <w:p w:rsidR="00EA59AB" w:rsidRDefault="00EA59AB" w:rsidP="00646C6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b= </w:t>
      </w:r>
      <w:r w:rsidR="009B792F">
        <w:rPr>
          <w:color w:val="000000" w:themeColor="text1"/>
          <w:lang w:val="es-MX"/>
        </w:rPr>
        <w:t>5</w:t>
      </w:r>
    </w:p>
    <w:p w:rsidR="00EA59AB" w:rsidRDefault="009B792F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3128429</wp:posOffset>
                </wp:positionH>
                <wp:positionV relativeFrom="paragraph">
                  <wp:posOffset>3753785</wp:posOffset>
                </wp:positionV>
                <wp:extent cx="1045028" cy="341644"/>
                <wp:effectExtent l="0" t="0" r="22225" b="20320"/>
                <wp:wrapThrough wrapText="bothSides">
                  <wp:wrapPolygon edited="0">
                    <wp:start x="1182" y="0"/>
                    <wp:lineTo x="0" y="4818"/>
                    <wp:lineTo x="0" y="16862"/>
                    <wp:lineTo x="1182" y="21680"/>
                    <wp:lineTo x="20484" y="21680"/>
                    <wp:lineTo x="20878" y="21680"/>
                    <wp:lineTo x="21666" y="16862"/>
                    <wp:lineTo x="21666" y="3613"/>
                    <wp:lineTo x="20484" y="0"/>
                    <wp:lineTo x="1182" y="0"/>
                  </wp:wrapPolygon>
                </wp:wrapThrough>
                <wp:docPr id="22" name="Diagrama de flujo: terminad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34164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92F" w:rsidRPr="009B792F" w:rsidRDefault="009B792F" w:rsidP="009B792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erminador 22" o:spid="_x0000_s1032" type="#_x0000_t116" style="position:absolute;margin-left:246.35pt;margin-top:295.55pt;width:82.3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" fillcolor="#4472c4 [3204]" strokecolor="#1f3763 [1604]" strokeweight="1pt">
                <v:textbox>
                  <w:txbxContent>
                    <w:p w:rsidR="009B792F" w:rsidRPr="009B792F" w:rsidRDefault="009B792F" w:rsidP="009B792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3359541</wp:posOffset>
                </wp:positionH>
                <wp:positionV relativeFrom="paragraph">
                  <wp:posOffset>3261416</wp:posOffset>
                </wp:positionV>
                <wp:extent cx="361740" cy="452176"/>
                <wp:effectExtent l="19050" t="0" r="38735" b="43180"/>
                <wp:wrapNone/>
                <wp:docPr id="21" name="Flecha: haci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0" cy="4521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7DE54" id="Flecha: hacia abajo 21" o:spid="_x0000_s1026" type="#_x0000_t67" style="position:absolute;margin-left:264.55pt;margin-top:256.8pt;width:28.5pt;height:3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" adj="1296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2688178</wp:posOffset>
                </wp:positionV>
                <wp:extent cx="1416817" cy="602902"/>
                <wp:effectExtent l="0" t="0" r="12065" b="26035"/>
                <wp:wrapNone/>
                <wp:docPr id="20" name="Diagrama de flujo: documen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17" cy="60290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92F" w:rsidRDefault="009B792F" w:rsidP="009B792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X1=  -1/2</w:t>
                            </w:r>
                          </w:p>
                          <w:p w:rsidR="009B792F" w:rsidRPr="009B792F" w:rsidRDefault="009B792F" w:rsidP="009B792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X2= 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documento 20" o:spid="_x0000_s1033" type="#_x0000_t114" style="position:absolute;margin-left:0;margin-top:211.65pt;width:111.55pt;height:47.45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" fillcolor="#4472c4 [3204]" strokecolor="#1f3763 [1604]" strokeweight="1pt">
                <v:textbox>
                  <w:txbxContent>
                    <w:p w:rsidR="009B792F" w:rsidRDefault="009B792F" w:rsidP="009B792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X1=  -1/2</w:t>
                      </w:r>
                    </w:p>
                    <w:p w:rsidR="009B792F" w:rsidRPr="009B792F" w:rsidRDefault="009B792F" w:rsidP="009B792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X2=  -2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2947558</wp:posOffset>
                </wp:positionH>
                <wp:positionV relativeFrom="paragraph">
                  <wp:posOffset>2075710</wp:posOffset>
                </wp:positionV>
                <wp:extent cx="361741" cy="542611"/>
                <wp:effectExtent l="19050" t="0" r="19685" b="29210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1" cy="54261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DE402" id="Flecha: hacia abajo 19" o:spid="_x0000_s1026" type="#_x0000_t67" style="position:absolute;margin-left:232.1pt;margin-top:163.45pt;width:28.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" adj="14400" fillcolor="#4472c4 [3204]" strokecolor="#1f3763 [1604]" strokeweight="1pt"/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2173835</wp:posOffset>
                </wp:positionH>
                <wp:positionV relativeFrom="paragraph">
                  <wp:posOffset>1382374</wp:posOffset>
                </wp:positionV>
                <wp:extent cx="1668027" cy="673240"/>
                <wp:effectExtent l="0" t="0" r="27940" b="12700"/>
                <wp:wrapThrough wrapText="bothSides">
                  <wp:wrapPolygon edited="0">
                    <wp:start x="0" y="0"/>
                    <wp:lineTo x="0" y="21396"/>
                    <wp:lineTo x="21715" y="21396"/>
                    <wp:lineTo x="21715" y="0"/>
                    <wp:lineTo x="0" y="0"/>
                  </wp:wrapPolygon>
                </wp:wrapThrough>
                <wp:docPr id="18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027" cy="673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92F" w:rsidRPr="009B792F" w:rsidRDefault="009B792F" w:rsidP="009B792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lang w:val="es-MX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  <w:lang w:val="es-MX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lang w:val="es-MX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lang w:val="es-MX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lang w:val="es-MX"/>
                                      </w:rPr>
                                      <m:t>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s-MX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  <w:lang w:val="es-MX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  <w:lang w:val="es-MX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  <w:lang w:val="es-MX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  <w:lang w:val="es-MX"/>
                                          </w:rPr>
                                          <m:t>ac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lang w:val="es-MX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  <w:lang w:val="es-MX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proceso 18" o:spid="_x0000_s1034" type="#_x0000_t109" style="position:absolute;margin-left:171.15pt;margin-top:108.85pt;width:131.35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" fillcolor="#4472c4 [3204]" strokecolor="#1f3763 [1604]" strokeweight="1pt">
                <v:textbox>
                  <w:txbxContent>
                    <w:p w:rsidR="009B792F" w:rsidRPr="009B792F" w:rsidRDefault="009B792F" w:rsidP="009B792F">
                      <w:pPr>
                        <w:jc w:val="center"/>
                        <w:rPr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lang w:val="es-MX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lang w:val="es-MX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es-MX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lang w:val="es-MX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es-MX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s-MX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lang w:val="es-MX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  <w:lang w:val="es-MX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lang w:val="es-MX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  <w:lang w:val="es-MX"/>
                                    </w:rPr>
                                    <m:t>ac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lang w:val="es-MX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  <w:lang w:val="es-MX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2876704</wp:posOffset>
                </wp:positionH>
                <wp:positionV relativeFrom="paragraph">
                  <wp:posOffset>970392</wp:posOffset>
                </wp:positionV>
                <wp:extent cx="291403" cy="371789"/>
                <wp:effectExtent l="19050" t="0" r="13970" b="47625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3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747C" id="Flecha: hacia abajo 17" o:spid="_x0000_s1026" type="#_x0000_t67" style="position:absolute;margin-left:226.5pt;margin-top:76.4pt;width:22.9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" adj="13135" fillcolor="#4472c4 [3204]" strokecolor="#1f3763 [1604]" strokeweight="1pt"/>
            </w:pict>
          </mc:Fallback>
        </mc:AlternateContent>
      </w:r>
      <w:r w:rsidR="00EA59AB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2525528</wp:posOffset>
                </wp:positionH>
                <wp:positionV relativeFrom="paragraph">
                  <wp:posOffset>437829</wp:posOffset>
                </wp:positionV>
                <wp:extent cx="1055077" cy="512465"/>
                <wp:effectExtent l="0" t="0" r="12065" b="20955"/>
                <wp:wrapThrough wrapText="bothSides">
                  <wp:wrapPolygon edited="0">
                    <wp:start x="3121" y="0"/>
                    <wp:lineTo x="0" y="3212"/>
                    <wp:lineTo x="0" y="21680"/>
                    <wp:lineTo x="21457" y="21680"/>
                    <wp:lineTo x="21457" y="0"/>
                    <wp:lineTo x="3121" y="0"/>
                  </wp:wrapPolygon>
                </wp:wrapThrough>
                <wp:docPr id="16" name="Diagrama de flujo: tarj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51246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9AB" w:rsidRPr="00EA59AB" w:rsidRDefault="00EA59AB" w:rsidP="00EA59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a=</w:t>
                            </w:r>
                            <w:r w:rsidR="009B792F">
                              <w:rPr>
                                <w:lang w:val="es-MX"/>
                              </w:rPr>
                              <w:t>2,b=5,c=2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tarjeta 16" o:spid="_x0000_s1035" type="#_x0000_t121" style="position:absolute;margin-left:198.85pt;margin-top:34.45pt;width:83.1pt;height:4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" fillcolor="#4472c4 [3204]" strokecolor="#1f3763 [1604]" strokeweight="1pt">
                <v:textbox>
                  <w:txbxContent>
                    <w:p w:rsidR="00EA59AB" w:rsidRPr="00EA59AB" w:rsidRDefault="00EA59AB" w:rsidP="00EA59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a=</w:t>
                      </w:r>
                      <w:r w:rsidR="009B792F">
                        <w:rPr>
                          <w:lang w:val="es-MX"/>
                        </w:rPr>
                        <w:t>2,b=5,c=2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A59AB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2927462</wp:posOffset>
                </wp:positionH>
                <wp:positionV relativeFrom="paragraph">
                  <wp:posOffset>116282</wp:posOffset>
                </wp:positionV>
                <wp:extent cx="200967" cy="271305"/>
                <wp:effectExtent l="19050" t="0" r="27940" b="3365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2713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3DAA4" id="Flecha: hacia abajo 14" o:spid="_x0000_s1026" type="#_x0000_t67" style="position:absolute;margin-left:230.5pt;margin-top:9.15pt;width:15.8pt;height:2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" adj="13600" fillcolor="#4472c4 [3204]" strokecolor="#1f3763 [1604]" strokeweight="1pt"/>
            </w:pict>
          </mc:Fallback>
        </mc:AlternateContent>
      </w:r>
      <w:r w:rsidR="00EA59AB">
        <w:rPr>
          <w:color w:val="000000" w:themeColor="text1"/>
          <w:lang w:val="es-MX"/>
        </w:rPr>
        <w:t>c= 2,</w:t>
      </w: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</w:p>
    <w:p w:rsidR="009B792F" w:rsidRDefault="009B792F" w:rsidP="00646C6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DIAGRAMA DE FLUJO  3:        MENU  DE  ALTAS,  BAJAS,  CAMBIOS.</w:t>
      </w:r>
    </w:p>
    <w:p w:rsidR="009B792F" w:rsidRDefault="009603E5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4855210</wp:posOffset>
                </wp:positionH>
                <wp:positionV relativeFrom="paragraph">
                  <wp:posOffset>2547620</wp:posOffset>
                </wp:positionV>
                <wp:extent cx="1549400" cy="702310"/>
                <wp:effectExtent l="0" t="0" r="12700" b="21590"/>
                <wp:wrapThrough wrapText="bothSides">
                  <wp:wrapPolygon edited="0">
                    <wp:start x="0" y="0"/>
                    <wp:lineTo x="0" y="21678"/>
                    <wp:lineTo x="2656" y="21678"/>
                    <wp:lineTo x="9030" y="21678"/>
                    <wp:lineTo x="10092" y="21678"/>
                    <wp:lineTo x="16466" y="19335"/>
                    <wp:lineTo x="21511" y="18163"/>
                    <wp:lineTo x="21511" y="0"/>
                    <wp:lineTo x="0" y="0"/>
                  </wp:wrapPolygon>
                </wp:wrapThrough>
                <wp:docPr id="33" name="Diagrama de flujo: documen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023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3E5" w:rsidRPr="009603E5" w:rsidRDefault="009603E5" w:rsidP="00960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ESCOGISTE  ALTAS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documento 33" o:spid="_x0000_s1036" type="#_x0000_t114" style="position:absolute;margin-left:382.3pt;margin-top:200.6pt;width:122pt;height:55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" fillcolor="#4472c4 [3204]" strokecolor="#1f3763 [1604]" strokeweight="1pt">
                <v:textbox>
                  <w:txbxContent>
                    <w:p w:rsidR="009603E5" w:rsidRPr="009603E5" w:rsidRDefault="009603E5" w:rsidP="00960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ESCOGISTE  ALTAS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3863340</wp:posOffset>
                </wp:positionV>
                <wp:extent cx="1248410" cy="758190"/>
                <wp:effectExtent l="0" t="0" r="27940" b="22860"/>
                <wp:wrapThrough wrapText="bothSides">
                  <wp:wrapPolygon edited="0">
                    <wp:start x="0" y="0"/>
                    <wp:lineTo x="0" y="21709"/>
                    <wp:lineTo x="2637" y="21709"/>
                    <wp:lineTo x="8899" y="21709"/>
                    <wp:lineTo x="21754" y="18452"/>
                    <wp:lineTo x="21754" y="0"/>
                    <wp:lineTo x="0" y="0"/>
                  </wp:wrapPolygon>
                </wp:wrapThrough>
                <wp:docPr id="36" name="Diagrama de flujo: documen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7581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3E5" w:rsidRPr="009603E5" w:rsidRDefault="009603E5" w:rsidP="00960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ESCOGISTE BAJAS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documento 36" o:spid="_x0000_s1037" type="#_x0000_t114" style="position:absolute;margin-left:291.85pt;margin-top:304.2pt;width:98.3pt;height:5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" fillcolor="#4472c4 [3204]" strokecolor="#1f3763 [1604]" strokeweight="1pt">
                <v:textbox>
                  <w:txbxContent>
                    <w:p w:rsidR="009603E5" w:rsidRPr="009603E5" w:rsidRDefault="009603E5" w:rsidP="00960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ESCOGISTE BAJAS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3863340</wp:posOffset>
                </wp:positionV>
                <wp:extent cx="1248410" cy="735965"/>
                <wp:effectExtent l="0" t="0" r="27940" b="26035"/>
                <wp:wrapThrough wrapText="bothSides">
                  <wp:wrapPolygon edited="0">
                    <wp:start x="0" y="0"/>
                    <wp:lineTo x="0" y="21805"/>
                    <wp:lineTo x="2637" y="21805"/>
                    <wp:lineTo x="8899" y="21805"/>
                    <wp:lineTo x="21754" y="18450"/>
                    <wp:lineTo x="21754" y="0"/>
                    <wp:lineTo x="0" y="0"/>
                  </wp:wrapPolygon>
                </wp:wrapThrough>
                <wp:docPr id="35" name="Diagrama de flujo: documen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73596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3E5" w:rsidRPr="009603E5" w:rsidRDefault="009603E5" w:rsidP="00960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ESCOGISTE 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documento 35" o:spid="_x0000_s1038" type="#_x0000_t114" style="position:absolute;margin-left:117.15pt;margin-top:304.2pt;width:98.3pt;height:57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" fillcolor="#4472c4 [3204]" strokecolor="#1f3763 [1604]" strokeweight="1pt">
                <v:textbox>
                  <w:txbxContent>
                    <w:p w:rsidR="009603E5" w:rsidRPr="009603E5" w:rsidRDefault="009603E5" w:rsidP="00960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ESCOGISTE CAMBIOS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3840759</wp:posOffset>
                </wp:positionH>
                <wp:positionV relativeFrom="paragraph">
                  <wp:posOffset>3295246</wp:posOffset>
                </wp:positionV>
                <wp:extent cx="45719" cy="568713"/>
                <wp:effectExtent l="38100" t="0" r="69215" b="603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A70A" id="Conector recto de flecha 32" o:spid="_x0000_s1026" type="#_x0000_t32" style="position:absolute;margin-left:302.4pt;margin-top:259.45pt;width:3.6pt;height:4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4185966</wp:posOffset>
                </wp:positionH>
                <wp:positionV relativeFrom="paragraph">
                  <wp:posOffset>2782012</wp:posOffset>
                </wp:positionV>
                <wp:extent cx="635620" cy="0"/>
                <wp:effectExtent l="0" t="76200" r="1270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50524" id="Conector recto de flecha 29" o:spid="_x0000_s1026" type="#_x0000_t32" style="position:absolute;margin-left:329.6pt;margin-top:219.05pt;width:50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2759090</wp:posOffset>
                </wp:positionH>
                <wp:positionV relativeFrom="paragraph">
                  <wp:posOffset>3306399</wp:posOffset>
                </wp:positionV>
                <wp:extent cx="0" cy="512956"/>
                <wp:effectExtent l="76200" t="0" r="57150" b="5905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C20D1" id="Conector recto de flecha 31" o:spid="_x0000_s1026" type="#_x0000_t32" style="position:absolute;margin-left:217.25pt;margin-top:260.35pt;width:0;height:4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2246119</wp:posOffset>
                </wp:positionV>
                <wp:extent cx="1828800" cy="1048215"/>
                <wp:effectExtent l="19050" t="0" r="38100" b="19050"/>
                <wp:wrapSquare wrapText="bothSides"/>
                <wp:docPr id="28" name="Diagrama de flujo: preparac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4821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259E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28" o:spid="_x0000_s1026" type="#_x0000_t117" style="position:absolute;margin-left:0;margin-top:176.85pt;width:2in;height:82.5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" fillcolor="#4472c4 [3204]" strokecolor="#1f3763 [1604]" strokeweight="1pt">
                <w10:wrap type="square" anchorx="margin"/>
              </v:shape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3093627</wp:posOffset>
                </wp:positionH>
                <wp:positionV relativeFrom="paragraph">
                  <wp:posOffset>1800983</wp:posOffset>
                </wp:positionV>
                <wp:extent cx="457200" cy="434897"/>
                <wp:effectExtent l="19050" t="0" r="19050" b="41910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48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989F" id="Flecha: hacia abajo 26" o:spid="_x0000_s1026" type="#_x0000_t67" style="position:absolute;margin-left:243.6pt;margin-top:141.8pt;width:36pt;height: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" adj="10800" fillcolor="#4472c4 [3204]" strokecolor="#1f3763 [1604]" strokeweight="1pt"/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1123315</wp:posOffset>
                </wp:positionV>
                <wp:extent cx="1939925" cy="668655"/>
                <wp:effectExtent l="0" t="0" r="22225" b="17145"/>
                <wp:wrapThrough wrapText="bothSides">
                  <wp:wrapPolygon edited="0">
                    <wp:start x="3394" y="0"/>
                    <wp:lineTo x="0" y="3077"/>
                    <wp:lineTo x="0" y="21538"/>
                    <wp:lineTo x="21635" y="21538"/>
                    <wp:lineTo x="21635" y="0"/>
                    <wp:lineTo x="3394" y="0"/>
                  </wp:wrapPolygon>
                </wp:wrapThrough>
                <wp:docPr id="25" name="Diagrama de flujo: tarj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66865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7AC" w:rsidRPr="009227AC" w:rsidRDefault="009227AC" w:rsidP="009227A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ALTAS,BAJAS,CAMBIOS,SALIR.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arjeta 25" o:spid="_x0000_s1039" type="#_x0000_t121" style="position:absolute;margin-left:180.35pt;margin-top:88.45pt;width:152.75pt;height: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" fillcolor="#4472c4 [3204]" strokecolor="#1f3763 [1604]" strokeweight="1pt">
                <v:textbox>
                  <w:txbxContent>
                    <w:p w:rsidR="009227AC" w:rsidRPr="009227AC" w:rsidRDefault="009227AC" w:rsidP="009227A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ALTAS,BAJAS,CAMBIOS,SALIR.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2959812</wp:posOffset>
                </wp:positionH>
                <wp:positionV relativeFrom="paragraph">
                  <wp:posOffset>733626</wp:posOffset>
                </wp:positionV>
                <wp:extent cx="345688" cy="345688"/>
                <wp:effectExtent l="19050" t="0" r="16510" b="35560"/>
                <wp:wrapNone/>
                <wp:docPr id="24" name="Flecha: haci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88" cy="3456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680A" id="Flecha: hacia abajo 24" o:spid="_x0000_s1026" type="#_x0000_t67" style="position:absolute;margin-left:233.05pt;margin-top:57.75pt;width:27.2pt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" adj="10800" fillcolor="#4472c4 [3204]" strokecolor="#1f3763 [1604]" strokeweight="1pt"/>
            </w:pict>
          </mc:Fallback>
        </mc:AlternateContent>
      </w:r>
      <w:r w:rsidR="009227AC"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2491461</wp:posOffset>
                </wp:positionH>
                <wp:positionV relativeFrom="paragraph">
                  <wp:posOffset>231821</wp:posOffset>
                </wp:positionV>
                <wp:extent cx="1193181" cy="479503"/>
                <wp:effectExtent l="0" t="0" r="26035" b="15875"/>
                <wp:wrapThrough wrapText="bothSides">
                  <wp:wrapPolygon edited="0">
                    <wp:start x="1724" y="0"/>
                    <wp:lineTo x="0" y="4291"/>
                    <wp:lineTo x="0" y="16307"/>
                    <wp:lineTo x="1379" y="21457"/>
                    <wp:lineTo x="20347" y="21457"/>
                    <wp:lineTo x="21726" y="17166"/>
                    <wp:lineTo x="21726" y="4291"/>
                    <wp:lineTo x="20002" y="0"/>
                    <wp:lineTo x="1724" y="0"/>
                  </wp:wrapPolygon>
                </wp:wrapThrough>
                <wp:docPr id="23" name="Diagrama de flujo: 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181" cy="4795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7AC" w:rsidRPr="009227AC" w:rsidRDefault="009227AC" w:rsidP="009227A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terminador 23" o:spid="_x0000_s1040" type="#_x0000_t116" style="position:absolute;margin-left:196.2pt;margin-top:18.25pt;width:93.95pt;height:3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" fillcolor="#4472c4 [3204]" strokecolor="#1f3763 [1604]" strokeweight="1pt">
                <v:textbox>
                  <w:txbxContent>
                    <w:p w:rsidR="009227AC" w:rsidRPr="009227AC" w:rsidRDefault="009227AC" w:rsidP="009227A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711895</wp:posOffset>
                </wp:positionH>
                <wp:positionV relativeFrom="paragraph">
                  <wp:posOffset>18307</wp:posOffset>
                </wp:positionV>
                <wp:extent cx="1138112" cy="759125"/>
                <wp:effectExtent l="0" t="0" r="24130" b="22225"/>
                <wp:wrapThrough wrapText="bothSides">
                  <wp:wrapPolygon edited="0">
                    <wp:start x="0" y="0"/>
                    <wp:lineTo x="0" y="21690"/>
                    <wp:lineTo x="2531" y="21690"/>
                    <wp:lineTo x="8679" y="21690"/>
                    <wp:lineTo x="21696" y="18979"/>
                    <wp:lineTo x="21696" y="0"/>
                    <wp:lineTo x="0" y="0"/>
                  </wp:wrapPolygon>
                </wp:wrapThrough>
                <wp:docPr id="38" name="Diagrama de flujo: 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12" cy="75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3E5" w:rsidRPr="009603E5" w:rsidRDefault="009603E5" w:rsidP="00960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ESCOGISTE 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grama de flujo: documento 38" o:spid="_x0000_s1041" type="#_x0000_t114" style="position:absolute;margin-left:56.05pt;margin-top:1.45pt;width:89.6pt;height:59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" fillcolor="#4472c4 [3204]" strokecolor="#1f3763 [1604]" strokeweight="1pt">
                <v:textbox>
                  <w:txbxContent>
                    <w:p w:rsidR="009603E5" w:rsidRPr="009603E5" w:rsidRDefault="009603E5" w:rsidP="00960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ESCOGISTE SALIR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603E5" w:rsidRDefault="009603E5" w:rsidP="00646C6A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3426460</wp:posOffset>
                </wp:positionV>
                <wp:extent cx="2090057" cy="888274"/>
                <wp:effectExtent l="0" t="0" r="24765" b="26670"/>
                <wp:wrapThrough wrapText="bothSides">
                  <wp:wrapPolygon edited="0">
                    <wp:start x="2363" y="0"/>
                    <wp:lineTo x="1378" y="927"/>
                    <wp:lineTo x="0" y="5562"/>
                    <wp:lineTo x="0" y="16687"/>
                    <wp:lineTo x="1575" y="21785"/>
                    <wp:lineTo x="2166" y="21785"/>
                    <wp:lineTo x="19493" y="21785"/>
                    <wp:lineTo x="20084" y="21785"/>
                    <wp:lineTo x="21659" y="16687"/>
                    <wp:lineTo x="21659" y="5099"/>
                    <wp:lineTo x="20478" y="1391"/>
                    <wp:lineTo x="19296" y="0"/>
                    <wp:lineTo x="2363" y="0"/>
                  </wp:wrapPolygon>
                </wp:wrapThrough>
                <wp:docPr id="43" name="Diagrama de flujo: terminad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8882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3E5" w:rsidRPr="009603E5" w:rsidRDefault="009603E5" w:rsidP="00960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terminador 43" o:spid="_x0000_s1042" type="#_x0000_t116" style="position:absolute;margin-left:152.1pt;margin-top:269.8pt;width:164.55pt;height:6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" fillcolor="#4472c4 [3204]" strokecolor="#1f3763 [1604]" strokeweight="1pt">
                <v:textbox>
                  <w:txbxContent>
                    <w:p w:rsidR="009603E5" w:rsidRPr="009603E5" w:rsidRDefault="009603E5" w:rsidP="00960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3708219</wp:posOffset>
                </wp:positionH>
                <wp:positionV relativeFrom="paragraph">
                  <wp:posOffset>1558470</wp:posOffset>
                </wp:positionV>
                <wp:extent cx="0" cy="1711235"/>
                <wp:effectExtent l="76200" t="0" r="57150" b="6096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ED1D2" id="Conector recto de flecha 42" o:spid="_x0000_s1026" type="#_x0000_t32" style="position:absolute;margin-left:292pt;margin-top:122.7pt;width:0;height:13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2735943</wp:posOffset>
                </wp:positionH>
                <wp:positionV relativeFrom="paragraph">
                  <wp:posOffset>1506220</wp:posOffset>
                </wp:positionV>
                <wp:extent cx="0" cy="1711234"/>
                <wp:effectExtent l="76200" t="0" r="57150" b="60960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2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4D4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1" o:spid="_x0000_s1026" type="#_x0000_t34" style="position:absolute;margin-left:215.45pt;margin-top:118.6pt;width:0;height:13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4139293</wp:posOffset>
                </wp:positionH>
                <wp:positionV relativeFrom="paragraph">
                  <wp:posOffset>500380</wp:posOffset>
                </wp:positionV>
                <wp:extent cx="2168434" cy="3226526"/>
                <wp:effectExtent l="38100" t="0" r="22860" b="88265"/>
                <wp:wrapNone/>
                <wp:docPr id="40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8434" cy="32265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08DEB" id="Conector: angular 40" o:spid="_x0000_s1026" type="#_x0000_t34" style="position:absolute;margin-left:325.95pt;margin-top:39.4pt;width:170.75pt;height:254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703760</wp:posOffset>
                </wp:positionH>
                <wp:positionV relativeFrom="paragraph">
                  <wp:posOffset>291374</wp:posOffset>
                </wp:positionV>
                <wp:extent cx="1018903" cy="3383280"/>
                <wp:effectExtent l="0" t="0" r="29210" b="10287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903" cy="3383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2B4F0" id="Conector: angular 39" o:spid="_x0000_s1026" type="#_x0000_t34" style="position:absolute;margin-left:55.4pt;margin-top:22.95pt;width:80.25pt;height:26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1847059</wp:posOffset>
                </wp:positionH>
                <wp:positionV relativeFrom="paragraph">
                  <wp:posOffset>84874</wp:posOffset>
                </wp:positionV>
                <wp:extent cx="612775" cy="10795"/>
                <wp:effectExtent l="38100" t="76200" r="0" b="8445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775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55E4C" id="Conector recto de flecha 30" o:spid="_x0000_s1026" type="#_x0000_t32" style="position:absolute;margin-left:145.45pt;margin-top:6.7pt;width:48.25pt;height: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lang w:val="es-MX"/>
        </w:rPr>
        <w:t xml:space="preserve">                                                                               </w:t>
      </w: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</w:p>
    <w:p w:rsidR="009603E5" w:rsidRDefault="009603E5" w:rsidP="00646C6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CONCLUSIONES:</w:t>
      </w:r>
    </w:p>
    <w:p w:rsidR="009603E5" w:rsidRDefault="009603E5" w:rsidP="00646C6A">
      <w:pPr>
        <w:rPr>
          <w:color w:val="000000" w:themeColor="text1"/>
          <w:lang w:val="es-MX"/>
        </w:rPr>
      </w:pPr>
    </w:p>
    <w:p w:rsidR="003729F4" w:rsidRPr="00646C6A" w:rsidRDefault="009603E5" w:rsidP="00646C6A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Esta  </w:t>
      </w:r>
      <w:r w:rsidR="003729F4">
        <w:rPr>
          <w:color w:val="000000" w:themeColor="text1"/>
          <w:lang w:val="es-MX"/>
        </w:rPr>
        <w:t>práctica</w:t>
      </w:r>
      <w:bookmarkStart w:id="0" w:name="_GoBack"/>
      <w:bookmarkEnd w:id="0"/>
      <w:r>
        <w:rPr>
          <w:color w:val="000000" w:themeColor="text1"/>
          <w:lang w:val="es-MX"/>
        </w:rPr>
        <w:t xml:space="preserve">  ayuda  a  complementar   la  practica  de algoritmos  ya  que  un  diagrama  de  flujo  es  la  representación  grafica  de  un  algoritmo  </w:t>
      </w:r>
      <w:r w:rsidR="003729F4">
        <w:rPr>
          <w:color w:val="000000" w:themeColor="text1"/>
          <w:lang w:val="es-MX"/>
        </w:rPr>
        <w:t>para  poder  resolver  un  problema  en  este   caso  se  resolvieron  3    problemas   los  cuales  fueron  la  del  área  del  círculo,  la  formula  general,  y  el  menú  de altas,  bajas  y  cambios  y  con  esto   se  logró  cumplir  el  objetivo  de  la  práctica,</w:t>
      </w:r>
    </w:p>
    <w:sectPr w:rsidR="003729F4" w:rsidRPr="00646C6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317" w:rsidRDefault="00A57317">
      <w:r>
        <w:separator/>
      </w:r>
    </w:p>
  </w:endnote>
  <w:endnote w:type="continuationSeparator" w:id="0">
    <w:p w:rsidR="00A57317" w:rsidRDefault="00A5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317" w:rsidRDefault="00A57317">
      <w:r>
        <w:rPr>
          <w:color w:val="000000"/>
        </w:rPr>
        <w:separator/>
      </w:r>
    </w:p>
  </w:footnote>
  <w:footnote w:type="continuationSeparator" w:id="0">
    <w:p w:rsidR="00A57317" w:rsidRDefault="00A57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s-MX" w:vendorID="64" w:dllVersion="0" w:nlCheck="1" w:checkStyle="0"/>
  <w:activeWritingStyle w:appName="MSWord" w:lang="en-US" w:vendorID="64" w:dllVersion="0" w:nlCheck="1" w:checkStyle="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A0F14"/>
    <w:rsid w:val="000A692C"/>
    <w:rsid w:val="002379AA"/>
    <w:rsid w:val="003232B6"/>
    <w:rsid w:val="003729F4"/>
    <w:rsid w:val="00463496"/>
    <w:rsid w:val="00646C6A"/>
    <w:rsid w:val="009227AC"/>
    <w:rsid w:val="009603E5"/>
    <w:rsid w:val="009946F2"/>
    <w:rsid w:val="009B792F"/>
    <w:rsid w:val="00A50D8D"/>
    <w:rsid w:val="00A57317"/>
    <w:rsid w:val="00AA0F14"/>
    <w:rsid w:val="00B57341"/>
    <w:rsid w:val="00EA59AB"/>
    <w:rsid w:val="00F1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08C3"/>
  <w15:docId w15:val="{7FFE97A4-A7BF-4121-A7CA-0DB386B3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extodelmarcadordeposicin">
    <w:name w:val="Placeholder Text"/>
    <w:basedOn w:val="Fuentedeprrafopredeter"/>
    <w:uiPriority w:val="99"/>
    <w:semiHidden/>
    <w:rsid w:val="00646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leonardo  david</cp:lastModifiedBy>
  <cp:revision>2</cp:revision>
  <dcterms:created xsi:type="dcterms:W3CDTF">2018-04-08T02:28:00Z</dcterms:created>
  <dcterms:modified xsi:type="dcterms:W3CDTF">2018-04-08T02:28:00Z</dcterms:modified>
</cp:coreProperties>
</file>